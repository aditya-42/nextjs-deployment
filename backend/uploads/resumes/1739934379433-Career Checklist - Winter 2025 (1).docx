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414863" w:rsidP="00414863" w:rsidRDefault="00944A0C" w14:paraId="3CEFB334" w14:textId="6F9BFAB3">
      <w:pPr>
        <w:pStyle w:val="Heading1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EFB2F78" wp14:editId="5558C285">
            <wp:simplePos x="0" y="0"/>
            <wp:positionH relativeFrom="margin">
              <wp:posOffset>-589280</wp:posOffset>
            </wp:positionH>
            <wp:positionV relativeFrom="margin">
              <wp:posOffset>-30480</wp:posOffset>
            </wp:positionV>
            <wp:extent cx="1384935" cy="279400"/>
            <wp:effectExtent l="0" t="0" r="5715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umber_Logo_Blue_and_Gol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935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08C2" w:rsidR="00CE3B1A">
        <w:rPr>
          <w:noProof/>
        </w:rPr>
        <w:drawing>
          <wp:anchor distT="0" distB="0" distL="114300" distR="114300" simplePos="0" relativeHeight="251662336" behindDoc="1" locked="1" layoutInCell="1" allowOverlap="1" wp14:anchorId="492B3D6F" wp14:editId="1AE0B25A">
            <wp:simplePos x="0" y="0"/>
            <wp:positionH relativeFrom="page">
              <wp:posOffset>5359400</wp:posOffset>
            </wp:positionH>
            <wp:positionV relativeFrom="page">
              <wp:posOffset>-40640</wp:posOffset>
            </wp:positionV>
            <wp:extent cx="2435225" cy="1620520"/>
            <wp:effectExtent l="0" t="0" r="3175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oman.jpg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22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AE2"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1" layoutInCell="1" allowOverlap="1" wp14:anchorId="3926F72B" wp14:editId="26E5099C">
                <wp:simplePos x="0" y="0"/>
                <wp:positionH relativeFrom="page">
                  <wp:posOffset>-166370</wp:posOffset>
                </wp:positionH>
                <wp:positionV relativeFrom="page">
                  <wp:posOffset>-11430</wp:posOffset>
                </wp:positionV>
                <wp:extent cx="5581650" cy="1590040"/>
                <wp:effectExtent l="0" t="0" r="0" b="0"/>
                <wp:wrapNone/>
                <wp:docPr id="1" name="Group 11" title="Colored backgroun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1650" cy="1590040"/>
                          <a:chOff x="-300" y="-160"/>
                          <a:chExt cx="8860" cy="4120"/>
                        </a:xfrm>
                      </wpg:grpSpPr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-300" y="-160"/>
                            <a:ext cx="8860" cy="261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-259" y="2520"/>
                            <a:ext cx="8819" cy="14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00254BA4">
              <v:group id="Group 11" style="position:absolute;margin-left:-13.1pt;margin-top:-.9pt;width:439.5pt;height:125.2pt;z-index:-251653120;mso-position-horizontal-relative:page;mso-position-vertical-relative:page" alt="Title: Colored background" coordsize="8860,4120" coordorigin="-300,-160" o:spid="_x0000_s1026" w14:anchorId="4BB5D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">
                <v:rect id="Rectangle 5" style="position:absolute;left:-300;top:-160;width:8860;height:2615;visibility:visible;mso-wrap-style:square;v-text-anchor:top" o:spid="_x0000_s1027" fillcolor="#bbc0c5 [1309]" stroked="f" strokecolor="#4a7ebb" strokeweight="1.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wKfsYA&#10;AADaAAAADwAAAGRycy9kb3ducmV2LnhtbESPT2vCQBTE74V+h+UVehHdqPUPaTYiNqV6EaqC12f2&#10;NYlm34bsqum37xYKPQ4z8xsmWXSmFjdqXWVZwXAQgSDOra64UHDYv/fnIJxH1lhbJgXf5GCRPj4k&#10;GGt750+67XwhAoRdjApK75tYSpeXZNANbEMcvC/bGvRBtoXULd4D3NRyFEVTabDisFBiQ6uS8svu&#10;ahRsxx+bY5Vlk9PBvVy359lb1uvtlXp+6pavIDx1/j/8115rBWP4vRJugEx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jwKfsYAAADaAAAADwAAAAAAAAAAAAAAAACYAgAAZHJz&#10;L2Rvd25yZXYueG1sUEsFBgAAAAAEAAQA9QAAAIsDAAAAAA==&#10;">
                  <v:shadow opacity="22938f" offset="0"/>
                  <v:textbox inset=",7.2pt,,7.2pt"/>
                </v:rect>
                <v:rect id="Rectangle 6" style="position:absolute;left:-259;top:2520;width:8819;height:1440;visibility:visible;mso-wrap-style:square;v-text-anchor:top" o:spid="_x0000_s1028" fillcolor="#0b3964 [3204]" stroked="f" strokecolor="#4a7ebb" strokeweight="1.5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iFQ8IA&#10;AADaAAAADwAAAGRycy9kb3ducmV2LnhtbESPQWvCQBSE7wX/w/IEb3VjkVKiq4ggeCpq00Nvz+wz&#10;G8y+DdmnRn+9Wyj0OMzMN8x82ftGXamLdWADk3EGirgMtubKQPG1ef0AFQXZYhOYDNwpwnIxeJlj&#10;bsON93Q9SKUShGOOBpxIm2sdS0ce4zi0xMk7hc6jJNlV2nZ4S3Df6Lcse9cea04LDltaOyrPh4s3&#10;0Ov2sv/5fhRSbHaT6tOd+SiZMaNhv5qBEurlP/zX3loDU/i9km6AX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IVDwgAAANoAAAAPAAAAAAAAAAAAAAAAAJgCAABkcnMvZG93&#10;bnJldi54bWxQSwUGAAAAAAQABAD1AAAAhwMAAAAA&#10;">
                  <v:shadow opacity="22938f" offset="0"/>
                  <v:textbox inset=",7.2pt,,7.2pt"/>
                </v:rect>
                <w10:wrap anchorx="page" anchory="page"/>
                <w10:anchorlock/>
              </v:group>
            </w:pict>
          </mc:Fallback>
        </mc:AlternateContent>
      </w:r>
      <w:r w:rsidRPr="007808C2" w:rsidR="000A0C55">
        <w:t xml:space="preserve">Career </w:t>
      </w:r>
      <w:r w:rsidRPr="007808C2" w:rsidR="00AF6340">
        <w:t>C</w:t>
      </w:r>
      <w:r w:rsidRPr="007808C2" w:rsidR="004B6355">
        <w:t>hecklist</w:t>
      </w:r>
      <w:r w:rsidR="0003482B">
        <w:t xml:space="preserve"> – 2</w:t>
      </w:r>
      <w:r w:rsidR="00F01AA6">
        <w:t>0</w:t>
      </w:r>
      <w:r w:rsidR="0003482B">
        <w:t xml:space="preserve"> points</w:t>
      </w:r>
    </w:p>
    <w:p w:rsidRPr="00414863" w:rsidR="00BA788F" w:rsidP="700DF89A" w:rsidRDefault="00414863" w14:paraId="52BAB026" w14:textId="0687D7AB">
      <w:pPr>
        <w:ind w:left="720" w:firstLine="720"/>
        <w:rPr>
          <w:b w:val="1"/>
          <w:bCs w:val="1"/>
          <w:color w:val="591642" w:themeColor="accent2"/>
          <w:sz w:val="28"/>
          <w:szCs w:val="28"/>
        </w:rPr>
      </w:pPr>
      <w:r w:rsidRPr="700DF89A" w:rsidR="00414863">
        <w:rPr>
          <w:b w:val="1"/>
          <w:bCs w:val="1"/>
          <w:color w:val="591642" w:themeColor="accent2" w:themeTint="FF" w:themeShade="FF"/>
          <w:sz w:val="28"/>
          <w:szCs w:val="28"/>
        </w:rPr>
        <w:t>N</w:t>
      </w:r>
      <w:r w:rsidRPr="700DF89A" w:rsidR="00944A0C">
        <w:rPr>
          <w:b w:val="1"/>
          <w:bCs w:val="1"/>
          <w:color w:val="591642" w:themeColor="accent2" w:themeTint="FF" w:themeShade="FF"/>
          <w:sz w:val="28"/>
          <w:szCs w:val="28"/>
        </w:rPr>
        <w:t>ame:</w:t>
      </w:r>
      <w:r w:rsidRPr="700DF89A" w:rsidR="0C9300C9">
        <w:rPr>
          <w:b w:val="1"/>
          <w:bCs w:val="1"/>
          <w:color w:val="591642" w:themeColor="accent2" w:themeTint="FF" w:themeShade="FF"/>
          <w:sz w:val="28"/>
          <w:szCs w:val="28"/>
        </w:rPr>
        <w:t xml:space="preserve"> </w:t>
      </w:r>
      <w:r w:rsidRPr="700DF89A" w:rsidR="0C9300C9">
        <w:rPr>
          <w:b w:val="1"/>
          <w:bCs w:val="1"/>
          <w:color w:val="591642" w:themeColor="accent2" w:themeTint="FF" w:themeShade="FF"/>
          <w:sz w:val="28"/>
          <w:szCs w:val="28"/>
          <w:u w:val="single"/>
        </w:rPr>
        <w:t>SMITH</w:t>
      </w:r>
      <w:r w:rsidRPr="700DF89A" w:rsidR="0C9300C9">
        <w:rPr>
          <w:b w:val="1"/>
          <w:bCs w:val="1"/>
          <w:color w:val="591642" w:themeColor="accent2" w:themeTint="FF" w:themeShade="FF"/>
          <w:sz w:val="28"/>
          <w:szCs w:val="28"/>
          <w:u w:val="single"/>
        </w:rPr>
        <w:t xml:space="preserve"> DIAS</w:t>
      </w:r>
    </w:p>
    <w:p w:rsidR="008B1BD4" w:rsidP="00164756" w:rsidRDefault="008B1BD4" w14:paraId="5F048EF9" w14:textId="77777777"/>
    <w:p w:rsidR="00414863" w:rsidP="00164756" w:rsidRDefault="00414863" w14:paraId="4CEDD93F" w14:textId="77777777">
      <w:pPr>
        <w:rPr>
          <w:color w:val="FFFFFF" w:themeColor="background1"/>
        </w:rPr>
      </w:pPr>
      <w:r>
        <w:rPr>
          <w:color w:val="FFFFFF" w:themeColor="background1"/>
        </w:rPr>
        <w:t xml:space="preserve">This checklist is your self-assessment on how ready you feel you are to get </w:t>
      </w:r>
    </w:p>
    <w:p w:rsidRPr="00414863" w:rsidR="00414863" w:rsidP="00164756" w:rsidRDefault="00414863" w14:paraId="5BB42A37" w14:textId="77777777">
      <w:pPr>
        <w:rPr>
          <w:color w:val="FFFFFF" w:themeColor="background1"/>
        </w:rPr>
      </w:pPr>
      <w:r>
        <w:rPr>
          <w:color w:val="FFFFFF" w:themeColor="background1"/>
        </w:rPr>
        <w:t xml:space="preserve">started in your relevant career.  Check the boxes </w:t>
      </w:r>
      <w:r w:rsidRPr="004552E6">
        <w:rPr>
          <w:b/>
          <w:color w:val="FFFFFF" w:themeColor="background1"/>
        </w:rPr>
        <w:t>only</w:t>
      </w:r>
      <w:r>
        <w:rPr>
          <w:color w:val="FFFFFF" w:themeColor="background1"/>
        </w:rPr>
        <w:t xml:space="preserve"> if the answer is YES.</w:t>
      </w:r>
    </w:p>
    <w:p w:rsidR="00414863" w:rsidP="00164756" w:rsidRDefault="00414863" w14:paraId="29C46223" w14:textId="77777777"/>
    <w:p w:rsidRPr="00AB6E7C" w:rsidR="000F6A1D" w:rsidP="00AB6E7C" w:rsidRDefault="00DC4B09" w14:paraId="6DF5B09A" w14:textId="77777777">
      <w:pPr>
        <w:pStyle w:val="Heading1"/>
      </w:pPr>
      <w:r>
        <w:t xml:space="preserve">STAGE 1 - </w:t>
      </w:r>
      <w:r w:rsidR="00AB6E7C">
        <w:t>DETERMINING I</w:t>
      </w:r>
      <w:r w:rsidRPr="00AB6E7C" w:rsidR="00AB6E7C">
        <w:t>NTEREST, FOCUS &amp; VALUES</w:t>
      </w:r>
    </w:p>
    <w:p w:rsidR="000F6A1D" w:rsidP="700DF89A" w:rsidRDefault="009C2083" w14:paraId="058506A0" w14:textId="77777777">
      <w:pPr>
        <w:pStyle w:val="checklistindent"/>
        <w:numPr>
          <w:ilvl w:val="0"/>
          <w:numId w:val="18"/>
        </w:numPr>
        <w:rPr>
          <w:strike w:val="1"/>
        </w:rPr>
      </w:pPr>
      <w:sdt>
        <w:sdtPr>
          <w:id w:val="-848182979"/>
          <w14:checkbox>
            <w14:checked w14:val="0"/>
            <w14:checkedState w14:val="2612" w14:font="MS Gothic"/>
            <w14:uncheckedState w14:val="2610" w14:font="MS Gothic"/>
          </w14:checkbox>
          <w:rPr>
            <w:rFonts w:ascii="MS Gothic" w:hAnsi="MS Gothic" w:eastAsia="MS Gothic"/>
            <w:strike w:val="1"/>
          </w:rPr>
        </w:sdtPr>
        <w:sdtEndPr/>
        <w:sdtContent>
          <w:r w:rsidRPr="700DF89A" w:rsidR="00AB6E7C">
            <w:rPr>
              <w:rFonts w:ascii="MS Gothic" w:hAnsi="MS Gothic" w:eastAsia="MS Gothic"/>
              <w:strike w:val="1"/>
            </w:rPr>
            <w:t>☐</w:t>
          </w:r>
        </w:sdtContent>
      </w:sdt>
      <w:r w:rsidRPr="00AB6E7C" w:rsidR="00AB6E7C">
        <w:rPr/>
        <w:t xml:space="preserve">Do I know what positions </w:t>
      </w:r>
      <w:r w:rsidRPr="00AB6E7C" w:rsidR="00AB6E7C">
        <w:rPr/>
        <w:t>I’m</w:t>
      </w:r>
      <w:r w:rsidRPr="00AB6E7C" w:rsidR="00AB6E7C">
        <w:rPr/>
        <w:t xml:space="preserve"> interested in?</w:t>
      </w:r>
      <w:r w:rsidRPr="0028344E" w:rsidR="00DB7D9F">
        <w:rPr/>
        <w:t xml:space="preserve"> </w:t>
      </w:r>
    </w:p>
    <w:p w:rsidR="00414863" w:rsidP="700DF89A" w:rsidRDefault="00414863" w14:paraId="614FF22D" w14:textId="113D7765">
      <w:pPr>
        <w:ind w:firstLine="357"/>
        <w:rPr>
          <w:highlight w:val="yellow"/>
        </w:rPr>
      </w:pPr>
      <w:r w:rsidR="00414863">
        <w:rPr/>
        <w:t xml:space="preserve">If yes, please specify your target Job Title/s: </w:t>
      </w:r>
      <w:r w:rsidRPr="700DF89A" w:rsidR="25C503A4">
        <w:rPr>
          <w:highlight w:val="yellow"/>
        </w:rPr>
        <w:t>Full Stack Developer / Backend Developer / Data Engineer</w:t>
      </w:r>
    </w:p>
    <w:p w:rsidR="00414863" w:rsidP="00414863" w:rsidRDefault="00414863" w14:paraId="5B5BD335" w14:textId="0974E3A6">
      <w:pPr>
        <w:ind w:firstLine="357"/>
      </w:pPr>
    </w:p>
    <w:p w:rsidRPr="0028344E" w:rsidR="00414863" w:rsidP="00414863" w:rsidRDefault="00414863" w14:paraId="6CC28319" w14:textId="77777777">
      <w:pPr>
        <w:ind w:firstLine="357"/>
      </w:pPr>
    </w:p>
    <w:p w:rsidR="00414863" w:rsidP="00B52526" w:rsidRDefault="009C2083" w14:paraId="7D2C5708" w14:textId="77777777">
      <w:pPr>
        <w:pStyle w:val="checklistindent"/>
      </w:pPr>
      <w:sdt>
        <w:sdtPr>
          <w:rPr>
            <w:b/>
            <w:color w:val="0B3964" w:themeColor="accent1"/>
          </w:rPr>
          <w:id w:val="10067963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2C2461" w:rsidR="002C2461">
            <w:rPr>
              <w:rFonts w:hint="eastAsia" w:ascii="MS Gothic" w:hAnsi="MS Gothic" w:eastAsia="MS Gothic"/>
              <w:b/>
              <w:color w:val="0B3964" w:themeColor="accent1"/>
            </w:rPr>
            <w:t>☐</w:t>
          </w:r>
        </w:sdtContent>
      </w:sdt>
      <w:r w:rsidRPr="002C2461" w:rsidR="002C2461">
        <w:rPr>
          <w:b/>
          <w:color w:val="0B3964" w:themeColor="accent1"/>
        </w:rPr>
        <w:tab/>
      </w:r>
      <w:r w:rsidRPr="00414863" w:rsidR="00414863">
        <w:t xml:space="preserve">Reviewing my personal interests, skills, values and competencies, </w:t>
      </w:r>
      <w:r w:rsidRPr="006023DD" w:rsidR="00DC4B09">
        <w:t xml:space="preserve">my </w:t>
      </w:r>
      <w:r w:rsidR="00DC4B09">
        <w:t>unique value</w:t>
      </w:r>
      <w:r w:rsidRPr="006023DD" w:rsidR="00DC4B09">
        <w:t xml:space="preserve"> proposition</w:t>
      </w:r>
      <w:r w:rsidR="00DC4B09">
        <w:t xml:space="preserve"> t</w:t>
      </w:r>
      <w:r w:rsidRPr="006023DD" w:rsidR="00DC4B09">
        <w:t>o pr</w:t>
      </w:r>
      <w:r w:rsidR="00DC4B09">
        <w:t>ospective employers is:</w:t>
      </w:r>
      <w:r w:rsidR="006023DD">
        <w:t xml:space="preserve"> </w:t>
      </w:r>
      <w:r w:rsidRPr="003A021D" w:rsidR="006023DD">
        <w:rPr>
          <w:b/>
          <w:i/>
          <w:color w:val="2789E7" w:themeColor="accent1" w:themeTint="99"/>
        </w:rPr>
        <w:t>(Why should we hire you?)</w:t>
      </w:r>
    </w:p>
    <w:p w:rsidRPr="00F068CA" w:rsidR="00DC4B09" w:rsidP="00B52526" w:rsidRDefault="00DC4B09" w14:paraId="2913BEFA" w14:textId="77777777">
      <w:pPr>
        <w:pStyle w:val="checklistindent"/>
        <w:rPr>
          <w:b/>
          <w:bCs/>
          <w:i/>
          <w:iCs/>
          <w:color w:val="FF0000"/>
        </w:rPr>
      </w:pPr>
      <w:r>
        <w:tab/>
      </w:r>
      <w:r w:rsidRPr="00F068CA">
        <w:rPr>
          <w:b/>
          <w:bCs/>
          <w:i/>
          <w:iCs/>
          <w:color w:val="FF0000"/>
        </w:rPr>
        <w:t xml:space="preserve">(Examples: </w:t>
      </w:r>
      <w:hyperlink w:history="1" r:id="rId12">
        <w:r w:rsidRPr="00F068CA">
          <w:rPr>
            <w:rStyle w:val="Hyperlink"/>
            <w:b/>
            <w:bCs/>
            <w:i/>
            <w:iCs/>
            <w:color w:val="FF0000"/>
          </w:rPr>
          <w:t>https://careersidekick.co</w:t>
        </w:r>
        <w:bookmarkStart w:name="_GoBack" w:id="0"/>
        <w:bookmarkEnd w:id="0"/>
        <w:r w:rsidRPr="00F068CA">
          <w:rPr>
            <w:rStyle w:val="Hyperlink"/>
            <w:b/>
            <w:bCs/>
            <w:i/>
            <w:iCs/>
            <w:color w:val="FF0000"/>
          </w:rPr>
          <w:t>m/what-sets-you-apart/</w:t>
        </w:r>
      </w:hyperlink>
      <w:r w:rsidRPr="00F068CA">
        <w:rPr>
          <w:b/>
          <w:bCs/>
          <w:i/>
          <w:iCs/>
          <w:color w:val="FF0000"/>
        </w:rPr>
        <w:t xml:space="preserve"> )</w:t>
      </w:r>
    </w:p>
    <w:p w:rsidR="006023DD" w:rsidP="00B52526" w:rsidRDefault="006023DD" w14:paraId="7592340A" w14:textId="77777777">
      <w:pPr>
        <w:pStyle w:val="checklistinden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65408" behindDoc="0" locked="0" layoutInCell="1" allowOverlap="1" wp14:anchorId="3BAE691C" wp14:editId="2488CD64">
                <wp:simplePos xmlns:wp="http://schemas.openxmlformats.org/drawingml/2006/wordprocessingDrawing" x="0" y="0"/>
                <wp:positionH xmlns:wp="http://schemas.openxmlformats.org/drawingml/2006/wordprocessingDrawing" relativeFrom="column">
                  <wp:posOffset>215900</wp:posOffset>
                </wp:positionH>
                <wp:positionV xmlns:wp="http://schemas.openxmlformats.org/drawingml/2006/wordprocessingDrawing" relativeFrom="paragraph">
                  <wp:posOffset>125730</wp:posOffset>
                </wp:positionV>
                <wp:extent cx="6228080" cy="958850"/>
                <wp:effectExtent l="0" t="0" r="20320" b="12700"/>
                <wp:wrapNone xmlns:wp="http://schemas.openxmlformats.org/drawingml/2006/wordprocessingDrawing"/>
                <wp:docPr xmlns:wp="http://schemas.openxmlformats.org/drawingml/2006/wordprocessingDrawing" id="6" name="Text Box 6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228080" cy="958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030" w:rsidP="00044030" w:rsidRDefault="00044030">
                            <w:pPr>
                              <w:spacing w:line="276" w:lineRule="auto"/>
                              <w:rPr>
                                <w:rFonts w:eastAsia="Times New Roman"/>
                                <w:color w:val="5B636B"/>
                                <w:kern w:val="0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eastAsia="Times New Roman"/>
                                <w:color w:val="5B636B"/>
                              </w:rPr>
                              <w:t>I have strong proficiency in the MERN stack, with experience in building and deploying scalable applications. I excel at tackling challenges efficiently and developing solutions for real-world problems. Additionally, my hands-on experience with real-world projects and ability to quickly adapt to new technologies make me a valuable asset to your team.</w:t>
                            </w:r>
                          </w:p>
                        </w:txbxContent>
                      </wps:txbx>
                      <wps:bodyPr spcFirstLastPara="0" wrap="square" lIns="91440" tIns="45720" rIns="91440" bIns="45720" anchor="t">
                        <a:noAutofit/>
                      </wps:bodyPr>
                    </wps:wsp>
                  </a:graphicData>
                </a:graphic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/>
        </mc:AlternateContent>
      </w:r>
    </w:p>
    <w:p w:rsidR="00DC4B09" w:rsidP="00B52526" w:rsidRDefault="00DC4B09" w14:paraId="04E35ED2" w14:textId="77777777">
      <w:pPr>
        <w:pStyle w:val="checklistindent"/>
      </w:pPr>
    </w:p>
    <w:p w:rsidR="003A021D" w:rsidP="00B52526" w:rsidRDefault="003A021D" w14:paraId="21B94315" w14:textId="77777777">
      <w:pPr>
        <w:pStyle w:val="checklistindent"/>
      </w:pPr>
    </w:p>
    <w:p w:rsidR="003A021D" w:rsidP="00B52526" w:rsidRDefault="003A021D" w14:paraId="5B4F3739" w14:textId="77777777">
      <w:pPr>
        <w:pStyle w:val="checklistindent"/>
      </w:pPr>
    </w:p>
    <w:p w:rsidR="003A021D" w:rsidP="00B52526" w:rsidRDefault="003A021D" w14:paraId="09066133" w14:textId="77777777">
      <w:pPr>
        <w:pStyle w:val="checklistindent"/>
      </w:pPr>
    </w:p>
    <w:p w:rsidR="006023DD" w:rsidP="00B52526" w:rsidRDefault="006023DD" w14:paraId="54CB8CAF" w14:textId="77777777">
      <w:pPr>
        <w:pStyle w:val="checklistindent"/>
      </w:pPr>
      <w:r>
        <w:tab/>
      </w:r>
    </w:p>
    <w:p w:rsidR="00DC4B09" w:rsidP="00DC4B09" w:rsidRDefault="00DC4B09" w14:paraId="1FE10764" w14:textId="77777777">
      <w:pPr>
        <w:pStyle w:val="Heading1"/>
      </w:pPr>
      <w:r>
        <w:t>Stage 2</w:t>
      </w:r>
      <w:r w:rsidRPr="00DC4B09">
        <w:t xml:space="preserve"> – Planning and Researching</w:t>
      </w:r>
    </w:p>
    <w:p w:rsidRPr="0028344E" w:rsidR="00C3336C" w:rsidP="700DF89A" w:rsidRDefault="009C2083" w14:paraId="16E55DCC" w14:textId="77777777">
      <w:pPr>
        <w:pStyle w:val="checklistindent"/>
        <w:numPr>
          <w:ilvl w:val="0"/>
          <w:numId w:val="19"/>
        </w:numPr>
        <w:rPr>
          <w:strike w:val="1"/>
        </w:rPr>
      </w:pPr>
      <w:sdt>
        <w:sdtPr>
          <w:id w:val="1610928926"/>
          <w14:checkbox>
            <w14:checked w14:val="0"/>
            <w14:checkedState w14:val="2612" w14:font="MS Gothic"/>
            <w14:uncheckedState w14:val="2610" w14:font="MS Gothic"/>
          </w14:checkbox>
          <w:rPr>
            <w:b w:val="1"/>
            <w:bCs w:val="1"/>
            <w:strike w:val="1"/>
            <w:color w:val="0B3964" w:themeColor="accent1"/>
          </w:rPr>
        </w:sdtPr>
        <w:sdtEndPr>
          <w:rPr>
            <w:b w:val="1"/>
            <w:bCs w:val="1"/>
            <w:strike w:val="1"/>
            <w:color w:val="0B3964" w:themeColor="accent1" w:themeTint="FF" w:themeShade="FF"/>
          </w:rPr>
        </w:sdtEndPr>
        <w:sdtContent>
          <w:r w:rsidRPr="700DF89A" w:rsidR="002C2461">
            <w:rPr>
              <w:rFonts w:ascii="MS Gothic" w:hAnsi="MS Gothic" w:eastAsia="MS Gothic"/>
              <w:b w:val="1"/>
              <w:bCs w:val="1"/>
              <w:color w:val="0B3964" w:themeColor="accent1"/>
            </w:rPr>
            <w:t>☐</w:t>
          </w:r>
        </w:sdtContent>
      </w:sdt>
      <w:r w:rsidRPr="00DC4B09" w:rsidR="00DC4B09">
        <w:rPr/>
        <w:t xml:space="preserve">Do I have a good perspective of the current job market? </w:t>
      </w:r>
      <w:r w:rsidR="003A021D">
        <w:rPr/>
        <w:t>(job openings)</w:t>
      </w:r>
    </w:p>
    <w:p w:rsidR="00C3336C" w:rsidP="700DF89A" w:rsidRDefault="009C2083" w14:paraId="784C261C" w14:textId="77777777">
      <w:pPr>
        <w:pStyle w:val="checklistindent"/>
        <w:numPr>
          <w:ilvl w:val="0"/>
          <w:numId w:val="19"/>
        </w:numPr>
        <w:rPr>
          <w:strike w:val="1"/>
        </w:rPr>
      </w:pPr>
      <w:sdt>
        <w:sdtPr>
          <w:id w:val="-1707871827"/>
          <w14:checkbox>
            <w14:checked w14:val="0"/>
            <w14:checkedState w14:val="2612" w14:font="MS Gothic"/>
            <w14:uncheckedState w14:val="2610" w14:font="MS Gothic"/>
          </w14:checkbox>
          <w:rPr>
            <w:b w:val="1"/>
            <w:bCs w:val="1"/>
            <w:strike w:val="1"/>
            <w:color w:val="0B3964" w:themeColor="accent1"/>
          </w:rPr>
        </w:sdtPr>
        <w:sdtEndPr>
          <w:rPr>
            <w:b w:val="1"/>
            <w:bCs w:val="1"/>
            <w:strike w:val="1"/>
            <w:color w:val="0B3964" w:themeColor="accent1" w:themeTint="FF" w:themeShade="FF"/>
          </w:rPr>
        </w:sdtEndPr>
        <w:sdtContent>
          <w:r w:rsidRPr="700DF89A" w:rsidR="002C2461">
            <w:rPr>
              <w:rFonts w:ascii="MS Gothic" w:hAnsi="MS Gothic" w:eastAsia="MS Gothic"/>
              <w:b w:val="1"/>
              <w:bCs w:val="1"/>
              <w:color w:val="0B3964" w:themeColor="accent1"/>
            </w:rPr>
            <w:t>☐</w:t>
          </w:r>
        </w:sdtContent>
      </w:sdt>
      <w:r w:rsidRPr="00DC4B09" w:rsidR="00DC4B09">
        <w:rPr/>
        <w:t>Do I know what employers are asking for?</w:t>
      </w:r>
    </w:p>
    <w:p w:rsidR="003A021D" w:rsidP="003A021D" w:rsidRDefault="00AC4232" w14:paraId="1C5EF98F" w14:textId="104B8257">
      <w:pPr>
        <w:ind w:firstLine="357"/>
      </w:pPr>
      <w:r w:rsidR="00AC4232">
        <w:rPr/>
        <w:t xml:space="preserve">My </w:t>
      </w:r>
      <w:r w:rsidR="003A021D">
        <w:rPr/>
        <w:t xml:space="preserve">Years of </w:t>
      </w:r>
      <w:r w:rsidR="003A021D">
        <w:rPr/>
        <w:t>Experience:_</w:t>
      </w:r>
      <w:r w:rsidR="003A021D">
        <w:rPr/>
        <w:t>_____</w:t>
      </w:r>
      <w:r w:rsidRPr="700DF89A" w:rsidR="65E54A13">
        <w:rPr>
          <w:highlight w:val="yellow"/>
        </w:rPr>
        <w:t>1year</w:t>
      </w:r>
      <w:r w:rsidRPr="700DF89A" w:rsidR="003A021D">
        <w:rPr>
          <w:highlight w:val="yellow"/>
        </w:rPr>
        <w:t>_</w:t>
      </w:r>
      <w:r w:rsidR="003A021D">
        <w:rPr/>
        <w:t>________</w:t>
      </w:r>
      <w:r w:rsidR="00F068CA">
        <w:rPr/>
        <w:t xml:space="preserve"> </w:t>
      </w:r>
      <w:r w:rsidRPr="700DF89A" w:rsidR="00F068CA">
        <w:rPr>
          <w:sz w:val="22"/>
          <w:szCs w:val="22"/>
        </w:rPr>
        <w:t>(if no working experience, please specify academic experience)</w:t>
      </w:r>
    </w:p>
    <w:p w:rsidR="003A021D" w:rsidP="700DF89A" w:rsidRDefault="00AC4232" w14:paraId="0298A052" w14:textId="0FC86491">
      <w:pPr>
        <w:ind w:firstLine="357"/>
        <w:rPr>
          <w:highlight w:val="yellow"/>
        </w:rPr>
      </w:pPr>
      <w:r w:rsidR="00AC4232">
        <w:rPr/>
        <w:t xml:space="preserve">My </w:t>
      </w:r>
      <w:r w:rsidRPr="700DF89A" w:rsidR="003A021D">
        <w:rPr>
          <w:highlight w:val="yellow"/>
        </w:rPr>
        <w:t>Education:_</w:t>
      </w:r>
      <w:r w:rsidRPr="700DF89A" w:rsidR="1ED69560">
        <w:rPr>
          <w:highlight w:val="yellow"/>
        </w:rPr>
        <w:t>Computer</w:t>
      </w:r>
      <w:r w:rsidRPr="700DF89A" w:rsidR="1ED69560">
        <w:rPr>
          <w:highlight w:val="yellow"/>
        </w:rPr>
        <w:t xml:space="preserve"> Science Engineering / </w:t>
      </w:r>
      <w:r w:rsidRPr="700DF89A" w:rsidR="1ED69560">
        <w:rPr>
          <w:highlight w:val="yellow"/>
        </w:rPr>
        <w:t>Post Graduate</w:t>
      </w:r>
      <w:r w:rsidRPr="700DF89A" w:rsidR="1ED69560">
        <w:rPr>
          <w:highlight w:val="yellow"/>
        </w:rPr>
        <w:t xml:space="preserve"> in Information Technology</w:t>
      </w:r>
    </w:p>
    <w:p w:rsidR="003A021D" w:rsidP="700DF89A" w:rsidRDefault="00AC4232" w14:paraId="344B1433" w14:textId="357228E9">
      <w:pPr>
        <w:ind w:firstLine="357"/>
        <w:rPr>
          <w:highlight w:val="yellow"/>
        </w:rPr>
      </w:pPr>
      <w:r w:rsidR="00AC4232">
        <w:rPr/>
        <w:t xml:space="preserve">My </w:t>
      </w:r>
      <w:r w:rsidR="00F068CA">
        <w:rPr/>
        <w:t xml:space="preserve">Technical </w:t>
      </w:r>
      <w:r w:rsidR="003A021D">
        <w:rPr/>
        <w:t>Skills:</w:t>
      </w:r>
      <w:r w:rsidR="329DAC4F">
        <w:rPr/>
        <w:t xml:space="preserve"> </w:t>
      </w:r>
      <w:r w:rsidRPr="700DF89A" w:rsidR="329DAC4F">
        <w:rPr>
          <w:highlight w:val="yellow"/>
        </w:rPr>
        <w:t xml:space="preserve">Full Stack Development / Backend Development / </w:t>
      </w:r>
      <w:r w:rsidRPr="700DF89A" w:rsidR="329DAC4F">
        <w:rPr>
          <w:highlight w:val="yellow"/>
        </w:rPr>
        <w:t>Devops</w:t>
      </w:r>
      <w:r w:rsidRPr="700DF89A" w:rsidR="329DAC4F">
        <w:rPr>
          <w:highlight w:val="yellow"/>
        </w:rPr>
        <w:t xml:space="preserve"> and Data Engineering</w:t>
      </w:r>
    </w:p>
    <w:p w:rsidRPr="0028344E" w:rsidR="003A021D" w:rsidP="00B52526" w:rsidRDefault="003A021D" w14:paraId="3F52BB07" w14:textId="77777777">
      <w:pPr>
        <w:pStyle w:val="checklistindent"/>
      </w:pPr>
      <w:r>
        <w:rPr>
          <w:rFonts w:ascii="MS Gothic" w:hAnsi="MS Gothic" w:eastAsia="MS Gothic"/>
          <w:b/>
          <w:color w:val="0B3964" w:themeColor="accent1"/>
        </w:rPr>
        <w:tab/>
      </w:r>
      <w:r>
        <w:rPr>
          <w:rFonts w:ascii="MS Gothic" w:hAnsi="MS Gothic" w:eastAsia="MS Gothic"/>
          <w:b/>
          <w:color w:val="0B3964" w:themeColor="accent1"/>
        </w:rPr>
        <w:tab/>
      </w:r>
    </w:p>
    <w:p w:rsidR="00A238F7" w:rsidP="700DF89A" w:rsidRDefault="009C2083" w14:paraId="63DDC57F" w14:textId="5EBB447B">
      <w:pPr>
        <w:pStyle w:val="checklistindent"/>
        <w:numPr>
          <w:ilvl w:val="0"/>
          <w:numId w:val="20"/>
        </w:numPr>
        <w:rPr>
          <w:strike w:val="1"/>
        </w:rPr>
      </w:pPr>
      <w:sdt>
        <w:sdtPr>
          <w:id w:val="-194007430"/>
          <w14:checkbox>
            <w14:checked w14:val="0"/>
            <w14:checkedState w14:val="2612" w14:font="MS Gothic"/>
            <w14:uncheckedState w14:val="2610" w14:font="MS Gothic"/>
          </w14:checkbox>
          <w:rPr>
            <w:b w:val="1"/>
            <w:bCs w:val="1"/>
            <w:strike w:val="1"/>
            <w:color w:val="0B3964" w:themeColor="accent1"/>
          </w:rPr>
        </w:sdtPr>
        <w:sdtEndPr>
          <w:rPr>
            <w:b w:val="1"/>
            <w:bCs w:val="1"/>
            <w:strike w:val="1"/>
            <w:color w:val="0B3964" w:themeColor="accent1" w:themeTint="FF" w:themeShade="FF"/>
          </w:rPr>
        </w:sdtEndPr>
        <w:sdtContent>
          <w:r w:rsidRPr="700DF89A" w:rsidR="002C2461">
            <w:rPr>
              <w:rFonts w:ascii="MS Gothic" w:hAnsi="MS Gothic" w:eastAsia="MS Gothic"/>
              <w:b w:val="1"/>
              <w:bCs w:val="1"/>
              <w:color w:val="0B3964" w:themeColor="accent1"/>
            </w:rPr>
            <w:t>☐</w:t>
          </w:r>
        </w:sdtContent>
      </w:sdt>
      <w:r w:rsidRPr="00DC4B09" w:rsidR="00DC4B09">
        <w:rPr/>
        <w:t>Do I know what I</w:t>
      </w:r>
      <w:r w:rsidR="00AC4232">
        <w:rPr/>
        <w:t xml:space="preserve"> a</w:t>
      </w:r>
      <w:r w:rsidRPr="00DC4B09" w:rsidR="00DC4B09">
        <w:rPr/>
        <w:t>m worth in the current marketplace?</w:t>
      </w:r>
    </w:p>
    <w:p w:rsidR="003A021D" w:rsidP="003A021D" w:rsidRDefault="00AC4232" w14:paraId="4DEE7DB1" w14:textId="6D1A3D32">
      <w:pPr>
        <w:ind w:firstLine="357"/>
      </w:pPr>
      <w:r w:rsidR="00AC4232">
        <w:rPr/>
        <w:t xml:space="preserve">My Worth </w:t>
      </w:r>
      <w:r w:rsidR="77BCF354">
        <w:rPr/>
        <w:t xml:space="preserve"> </w:t>
      </w:r>
      <w:r w:rsidRPr="700DF89A" w:rsidR="77BCF354">
        <w:rPr>
          <w:highlight w:val="yellow"/>
        </w:rPr>
        <w:t>$55,000 – $75,000 CAD</w:t>
      </w:r>
    </w:p>
    <w:p w:rsidRPr="0028344E" w:rsidR="003A021D" w:rsidP="003A021D" w:rsidRDefault="003A021D" w14:paraId="5158BFFF" w14:textId="77777777">
      <w:pPr>
        <w:ind w:firstLine="357"/>
      </w:pPr>
    </w:p>
    <w:p w:rsidRPr="0028344E" w:rsidR="00C3336C" w:rsidP="700DF89A" w:rsidRDefault="009C2083" w14:paraId="54CA8B87" w14:textId="7446AF78">
      <w:pPr>
        <w:pStyle w:val="checklistindent"/>
        <w:numPr>
          <w:ilvl w:val="0"/>
          <w:numId w:val="21"/>
        </w:numPr>
        <w:rPr>
          <w:strike w:val="1"/>
        </w:rPr>
      </w:pPr>
      <w:sdt>
        <w:sdtPr>
          <w:id w:val="-255130382"/>
          <w14:checkbox>
            <w14:checked w14:val="0"/>
            <w14:checkedState w14:val="2612" w14:font="MS Gothic"/>
            <w14:uncheckedState w14:val="2610" w14:font="MS Gothic"/>
          </w14:checkbox>
          <w:rPr>
            <w:b w:val="1"/>
            <w:bCs w:val="1"/>
            <w:strike w:val="1"/>
            <w:color w:val="0B3964" w:themeColor="accent1"/>
          </w:rPr>
        </w:sdtPr>
        <w:sdtEndPr>
          <w:rPr>
            <w:b w:val="1"/>
            <w:bCs w:val="1"/>
            <w:strike w:val="1"/>
            <w:color w:val="0B3964" w:themeColor="accent1" w:themeTint="FF" w:themeShade="FF"/>
          </w:rPr>
        </w:sdtEndPr>
        <w:sdtContent>
          <w:r w:rsidRPr="700DF89A" w:rsidR="00F66BF5">
            <w:rPr>
              <w:rFonts w:ascii="MS Gothic" w:hAnsi="MS Gothic" w:eastAsia="MS Gothic"/>
              <w:b w:val="1"/>
              <w:bCs w:val="1"/>
              <w:color w:val="0B3964" w:themeColor="accent1"/>
            </w:rPr>
            <w:t>☐</w:t>
          </w:r>
        </w:sdtContent>
      </w:sdt>
      <w:r w:rsidRPr="00DC4B09" w:rsidR="00DC4B09">
        <w:rPr/>
        <w:t>I have researched the market and developed a target list of roles, companies and industries.</w:t>
      </w:r>
    </w:p>
    <w:p w:rsidR="00DC4B09" w:rsidP="00DC4B09" w:rsidRDefault="00DC4B09" w14:paraId="7957977A" w14:textId="77777777">
      <w:pPr>
        <w:pStyle w:val="Heading1"/>
      </w:pPr>
      <w:r w:rsidRPr="00DC4B09">
        <w:t xml:space="preserve">Stage </w:t>
      </w:r>
      <w:r>
        <w:t>3</w:t>
      </w:r>
      <w:r w:rsidRPr="00DC4B09">
        <w:t xml:space="preserve"> - Creating your Marketing Materials and Online Brand</w:t>
      </w:r>
    </w:p>
    <w:p w:rsidRPr="0028344E" w:rsidR="003F6EB6" w:rsidP="700DF89A" w:rsidRDefault="009C2083" w14:paraId="305B1091" w14:textId="77777777">
      <w:pPr>
        <w:pStyle w:val="checklistindent"/>
        <w:numPr>
          <w:ilvl w:val="0"/>
          <w:numId w:val="22"/>
        </w:numPr>
        <w:rPr>
          <w:strike w:val="1"/>
        </w:rPr>
      </w:pPr>
      <w:sdt>
        <w:sdtPr>
          <w:id w:val="-1714878695"/>
          <w14:checkbox>
            <w14:checked w14:val="0"/>
            <w14:checkedState w14:val="2612" w14:font="MS Gothic"/>
            <w14:uncheckedState w14:val="2610" w14:font="MS Gothic"/>
          </w14:checkbox>
          <w:rPr>
            <w:b w:val="1"/>
            <w:bCs w:val="1"/>
            <w:strike w:val="1"/>
            <w:color w:val="0B3964" w:themeColor="accent1"/>
          </w:rPr>
        </w:sdtPr>
        <w:sdtEndPr>
          <w:rPr>
            <w:b w:val="1"/>
            <w:bCs w:val="1"/>
            <w:strike w:val="1"/>
            <w:color w:val="0B3964" w:themeColor="accent1" w:themeTint="FF" w:themeShade="FF"/>
          </w:rPr>
        </w:sdtEndPr>
        <w:sdtContent>
          <w:r w:rsidRPr="700DF89A" w:rsidR="002C2461">
            <w:rPr>
              <w:rFonts w:ascii="MS Gothic" w:hAnsi="MS Gothic" w:eastAsia="MS Gothic"/>
              <w:b w:val="1"/>
              <w:bCs w:val="1"/>
              <w:color w:val="0B3964" w:themeColor="accent1"/>
            </w:rPr>
            <w:t>☐</w:t>
          </w:r>
        </w:sdtContent>
      </w:sdt>
      <w:r w:rsidRPr="00DC4B09" w:rsidR="00DC4B09">
        <w:rPr/>
        <w:t>I have developed a strong resume</w:t>
      </w:r>
    </w:p>
    <w:p w:rsidRPr="0028344E" w:rsidR="00021798" w:rsidP="700DF89A" w:rsidRDefault="009C2083" w14:paraId="30975E39" w14:textId="77777777">
      <w:pPr>
        <w:pStyle w:val="checklistindent"/>
        <w:numPr>
          <w:ilvl w:val="0"/>
          <w:numId w:val="22"/>
        </w:numPr>
        <w:rPr>
          <w:strike w:val="1"/>
        </w:rPr>
      </w:pPr>
      <w:sdt>
        <w:sdtPr>
          <w:id w:val="-1791660333"/>
          <w14:checkbox>
            <w14:checked w14:val="0"/>
            <w14:checkedState w14:val="2612" w14:font="MS Gothic"/>
            <w14:uncheckedState w14:val="2610" w14:font="MS Gothic"/>
          </w14:checkbox>
          <w:rPr>
            <w:b w:val="1"/>
            <w:bCs w:val="1"/>
            <w:strike w:val="1"/>
            <w:color w:val="0B3964" w:themeColor="accent1"/>
          </w:rPr>
        </w:sdtPr>
        <w:sdtEndPr>
          <w:rPr>
            <w:b w:val="1"/>
            <w:bCs w:val="1"/>
            <w:strike w:val="1"/>
            <w:color w:val="0B3964" w:themeColor="accent1" w:themeTint="FF" w:themeShade="FF"/>
          </w:rPr>
        </w:sdtEndPr>
        <w:sdtContent>
          <w:r w:rsidRPr="700DF89A" w:rsidR="002C2461">
            <w:rPr>
              <w:rFonts w:ascii="MS Gothic" w:hAnsi="MS Gothic" w:eastAsia="MS Gothic"/>
              <w:b w:val="1"/>
              <w:bCs w:val="1"/>
              <w:color w:val="0B3964" w:themeColor="accent1"/>
            </w:rPr>
            <w:t>☐</w:t>
          </w:r>
        </w:sdtContent>
      </w:sdt>
      <w:r w:rsidRPr="005B7ED4" w:rsidR="005B7ED4">
        <w:rPr/>
        <w:t>I know how to create strong cover letters, targeted resumes and thank you letters</w:t>
      </w:r>
      <w:r w:rsidRPr="0028344E" w:rsidR="00021798">
        <w:rPr/>
        <w:t xml:space="preserve"> </w:t>
      </w:r>
    </w:p>
    <w:p w:rsidR="005B7ED4" w:rsidP="700DF89A" w:rsidRDefault="009C2083" w14:paraId="3A06787D" w14:textId="77777777">
      <w:pPr>
        <w:pStyle w:val="checklistindent"/>
        <w:numPr>
          <w:ilvl w:val="0"/>
          <w:numId w:val="22"/>
        </w:numPr>
        <w:rPr>
          <w:strike w:val="1"/>
        </w:rPr>
      </w:pPr>
      <w:sdt>
        <w:sdtPr>
          <w:id w:val="-450476439"/>
          <w14:checkbox>
            <w14:checked w14:val="0"/>
            <w14:checkedState w14:val="2612" w14:font="MS Gothic"/>
            <w14:uncheckedState w14:val="2610" w14:font="MS Gothic"/>
          </w14:checkbox>
          <w:rPr>
            <w:b w:val="1"/>
            <w:bCs w:val="1"/>
            <w:strike w:val="1"/>
            <w:color w:val="0B3964" w:themeColor="accent1"/>
          </w:rPr>
        </w:sdtPr>
        <w:sdtEndPr>
          <w:rPr>
            <w:b w:val="1"/>
            <w:bCs w:val="1"/>
            <w:strike w:val="1"/>
            <w:color w:val="0B3964" w:themeColor="accent1" w:themeTint="FF" w:themeShade="FF"/>
          </w:rPr>
        </w:sdtEndPr>
        <w:sdtContent>
          <w:r w:rsidRPr="700DF89A" w:rsidR="002C2461">
            <w:rPr>
              <w:rFonts w:ascii="MS Gothic" w:hAnsi="MS Gothic" w:eastAsia="MS Gothic"/>
              <w:b w:val="1"/>
              <w:bCs w:val="1"/>
              <w:color w:val="0B3964" w:themeColor="accent1"/>
            </w:rPr>
            <w:t>☐</w:t>
          </w:r>
        </w:sdtContent>
      </w:sdt>
      <w:r w:rsidRPr="005B7ED4" w:rsidR="005B7ED4">
        <w:rPr/>
        <w:t>I have developed a professional virtual brand e.g. LinkedIn profile and will keep it updated</w:t>
      </w:r>
    </w:p>
    <w:p w:rsidRPr="007808C2" w:rsidR="00DD0721" w:rsidP="007808C2" w:rsidRDefault="00397414" w14:paraId="25492DB3" w14:textId="77777777">
      <w:pPr>
        <w:pStyle w:val="Heading1"/>
      </w:pPr>
      <w:r>
        <w:t>Stage 4 - Networking &amp; Building relevant Contacts</w:t>
      </w:r>
    </w:p>
    <w:p w:rsidRPr="006C1815" w:rsidR="00DD0721" w:rsidP="00397414" w:rsidRDefault="00153238" w14:paraId="036B0126" w14:textId="77777777">
      <w:pPr>
        <w:rPr>
          <w:b/>
        </w:rPr>
      </w:pPr>
      <w:r w:rsidRPr="006C1815">
        <w:rPr>
          <w:b/>
        </w:rPr>
        <w:t xml:space="preserve">Network strategically, not just with those who’re in the position to hire, but those who can give you valuable information about the </w:t>
      </w:r>
      <w:r w:rsidRPr="006C1815" w:rsidR="00397414">
        <w:rPr>
          <w:b/>
        </w:rPr>
        <w:t>industry / organization</w:t>
      </w:r>
    </w:p>
    <w:p w:rsidRPr="0028344E" w:rsidR="00242F1F" w:rsidP="700DF89A" w:rsidRDefault="009C2083" w14:paraId="3B17CF78" w14:textId="77777777">
      <w:pPr>
        <w:pStyle w:val="checklistindent"/>
        <w:numPr>
          <w:ilvl w:val="0"/>
          <w:numId w:val="23"/>
        </w:numPr>
        <w:rPr>
          <w:strike w:val="1"/>
        </w:rPr>
      </w:pPr>
      <w:sdt>
        <w:sdtPr>
          <w:id w:val="1037549280"/>
          <w14:checkbox>
            <w14:checked w14:val="0"/>
            <w14:checkedState w14:val="2612" w14:font="MS Gothic"/>
            <w14:uncheckedState w14:val="2610" w14:font="MS Gothic"/>
          </w14:checkbox>
          <w:rPr>
            <w:b w:val="1"/>
            <w:bCs w:val="1"/>
            <w:strike w:val="1"/>
            <w:color w:val="0B3964" w:themeColor="accent1"/>
          </w:rPr>
        </w:sdtPr>
        <w:sdtEndPr>
          <w:rPr>
            <w:b w:val="1"/>
            <w:bCs w:val="1"/>
            <w:strike w:val="1"/>
            <w:color w:val="0B3964" w:themeColor="accent1" w:themeTint="FF" w:themeShade="FF"/>
          </w:rPr>
        </w:sdtEndPr>
        <w:sdtContent>
          <w:r w:rsidRPr="700DF89A" w:rsidR="002C2461">
            <w:rPr>
              <w:rFonts w:ascii="MS Gothic" w:hAnsi="MS Gothic" w:eastAsia="MS Gothic"/>
              <w:b w:val="1"/>
              <w:bCs w:val="1"/>
              <w:color w:val="0B3964" w:themeColor="accent1"/>
            </w:rPr>
            <w:t>☐</w:t>
          </w:r>
        </w:sdtContent>
      </w:sdt>
      <w:r w:rsidRPr="00397414" w:rsidR="00397414">
        <w:rPr/>
        <w:t>I have developed my master networking list and update it regularly</w:t>
      </w:r>
    </w:p>
    <w:p w:rsidRPr="0028344E" w:rsidR="00397414" w:rsidP="700DF89A" w:rsidRDefault="009C2083" w14:paraId="1B7EFF12" w14:textId="77777777">
      <w:pPr>
        <w:pStyle w:val="checklistindent"/>
        <w:numPr>
          <w:ilvl w:val="0"/>
          <w:numId w:val="23"/>
        </w:numPr>
        <w:rPr/>
      </w:pPr>
      <w:sdt>
        <w:sdtPr>
          <w:id w:val="-40137640"/>
          <w14:checkbox>
            <w14:checked w14:val="0"/>
            <w14:checkedState w14:val="2612" w14:font="MS Gothic"/>
            <w14:uncheckedState w14:val="2610" w14:font="MS Gothic"/>
          </w14:checkbox>
          <w:rPr>
            <w:b w:val="1"/>
            <w:bCs w:val="1"/>
            <w:strike w:val="1"/>
            <w:color w:val="0B3964" w:themeColor="accent1"/>
          </w:rPr>
        </w:sdtPr>
        <w:sdtEndPr>
          <w:rPr>
            <w:b w:val="1"/>
            <w:bCs w:val="1"/>
            <w:strike w:val="1"/>
            <w:color w:val="0B3964" w:themeColor="accent1" w:themeTint="FF" w:themeShade="FF"/>
          </w:rPr>
        </w:sdtEndPr>
        <w:sdtContent>
          <w:r w:rsidRPr="700DF89A" w:rsidR="002C2461">
            <w:rPr>
              <w:rFonts w:ascii="MS Gothic" w:hAnsi="MS Gothic" w:eastAsia="MS Gothic"/>
              <w:b w:val="1"/>
              <w:bCs w:val="1"/>
              <w:color w:val="0B3964" w:themeColor="accent1"/>
            </w:rPr>
            <w:t>☐</w:t>
          </w:r>
        </w:sdtContent>
      </w:sdt>
      <w:r w:rsidRPr="00397414" w:rsidR="00397414">
        <w:rPr/>
        <w:t>I have reached out to my contacts and let them specifically know what I’m looking for</w:t>
      </w:r>
    </w:p>
    <w:p w:rsidR="001232C8" w:rsidP="700DF89A" w:rsidRDefault="009C2083" w14:paraId="720C0C29" w14:textId="77777777">
      <w:pPr>
        <w:pStyle w:val="checklistindent"/>
        <w:numPr>
          <w:ilvl w:val="0"/>
          <w:numId w:val="23"/>
        </w:numPr>
        <w:rPr>
          <w:strike w:val="1"/>
        </w:rPr>
      </w:pPr>
      <w:sdt>
        <w:sdtPr>
          <w:id w:val="1717229437"/>
          <w14:checkbox>
            <w14:checked w14:val="0"/>
            <w14:checkedState w14:val="2612" w14:font="MS Gothic"/>
            <w14:uncheckedState w14:val="2610" w14:font="MS Gothic"/>
          </w14:checkbox>
          <w:rPr>
            <w:b w:val="1"/>
            <w:bCs w:val="1"/>
            <w:strike w:val="1"/>
            <w:color w:val="0B3964" w:themeColor="accent1"/>
          </w:rPr>
        </w:sdtPr>
        <w:sdtEndPr>
          <w:rPr>
            <w:b w:val="1"/>
            <w:bCs w:val="1"/>
            <w:strike w:val="1"/>
            <w:color w:val="0B3964" w:themeColor="accent1" w:themeTint="FF" w:themeShade="FF"/>
          </w:rPr>
        </w:sdtEndPr>
        <w:sdtContent>
          <w:r w:rsidRPr="700DF89A" w:rsidR="00397414">
            <w:rPr>
              <w:rFonts w:ascii="MS Gothic" w:hAnsi="MS Gothic" w:eastAsia="MS Gothic"/>
              <w:b w:val="1"/>
              <w:bCs w:val="1"/>
              <w:color w:val="0B3964" w:themeColor="accent1"/>
            </w:rPr>
            <w:t>☐</w:t>
          </w:r>
        </w:sdtContent>
      </w:sdt>
      <w:r w:rsidRPr="00397414" w:rsidR="00397414">
        <w:rPr/>
        <w:t>I have compiled a list of recruiters in my field</w:t>
      </w:r>
    </w:p>
    <w:p w:rsidR="00397414" w:rsidP="700DF89A" w:rsidRDefault="009C2083" w14:paraId="533B6AB1" w14:textId="77777777">
      <w:pPr>
        <w:pStyle w:val="checklistindent"/>
        <w:numPr>
          <w:ilvl w:val="0"/>
          <w:numId w:val="23"/>
        </w:numPr>
        <w:rPr>
          <w:strike w:val="1"/>
        </w:rPr>
      </w:pPr>
      <w:sdt>
        <w:sdtPr>
          <w:id w:val="-901754008"/>
          <w14:checkbox>
            <w14:checked w14:val="0"/>
            <w14:checkedState w14:val="2612" w14:font="MS Gothic"/>
            <w14:uncheckedState w14:val="2610" w14:font="MS Gothic"/>
          </w14:checkbox>
          <w:rPr>
            <w:b w:val="1"/>
            <w:bCs w:val="1"/>
            <w:strike w:val="1"/>
            <w:color w:val="0B3964" w:themeColor="accent1"/>
          </w:rPr>
        </w:sdtPr>
        <w:sdtEndPr>
          <w:rPr>
            <w:b w:val="1"/>
            <w:bCs w:val="1"/>
            <w:strike w:val="1"/>
            <w:color w:val="0B3964" w:themeColor="accent1" w:themeTint="FF" w:themeShade="FF"/>
          </w:rPr>
        </w:sdtEndPr>
        <w:sdtContent>
          <w:r w:rsidRPr="700DF89A" w:rsidR="00397414">
            <w:rPr>
              <w:rFonts w:ascii="MS Gothic" w:hAnsi="MS Gothic" w:eastAsia="MS Gothic"/>
              <w:b w:val="1"/>
              <w:bCs w:val="1"/>
              <w:color w:val="0B3964" w:themeColor="accent1"/>
            </w:rPr>
            <w:t>☐</w:t>
          </w:r>
        </w:sdtContent>
      </w:sdt>
      <w:r w:rsidRPr="00397414" w:rsidR="00397414">
        <w:rPr/>
        <w:t>I have thought of innovative ways to build my network</w:t>
      </w:r>
    </w:p>
    <w:p w:rsidR="00397414" w:rsidP="700DF89A" w:rsidRDefault="009C2083" w14:paraId="2978F46D" w14:textId="23577936">
      <w:pPr>
        <w:pStyle w:val="checklistindent"/>
        <w:numPr>
          <w:ilvl w:val="0"/>
          <w:numId w:val="23"/>
        </w:numPr>
        <w:rPr/>
      </w:pPr>
      <w:sdt>
        <w:sdtPr>
          <w:id w:val="-485245351"/>
          <w14:checkbox>
            <w14:checked w14:val="0"/>
            <w14:checkedState w14:val="2612" w14:font="MS Gothic"/>
            <w14:uncheckedState w14:val="2610" w14:font="MS Gothic"/>
          </w14:checkbox>
          <w:rPr>
            <w:b w:val="1"/>
            <w:bCs w:val="1"/>
            <w:strike w:val="1"/>
            <w:color w:val="0B3964" w:themeColor="accent1"/>
          </w:rPr>
        </w:sdtPr>
        <w:sdtEndPr>
          <w:rPr>
            <w:b w:val="1"/>
            <w:bCs w:val="1"/>
            <w:strike w:val="1"/>
            <w:color w:val="0B3964" w:themeColor="accent1" w:themeTint="FF" w:themeShade="FF"/>
          </w:rPr>
        </w:sdtEndPr>
        <w:sdtContent>
          <w:r w:rsidRPr="700DF89A" w:rsidR="00397414">
            <w:rPr>
              <w:rFonts w:ascii="MS Gothic" w:hAnsi="MS Gothic" w:eastAsia="MS Gothic"/>
              <w:b w:val="1"/>
              <w:bCs w:val="1"/>
              <w:color w:val="0B3964" w:themeColor="accent1"/>
            </w:rPr>
            <w:t>☐</w:t>
          </w:r>
        </w:sdtContent>
      </w:sdt>
      <w:r w:rsidRPr="00397414" w:rsidR="00397414">
        <w:rPr/>
        <w:t xml:space="preserve">I have developed a list </w:t>
      </w:r>
      <w:r w:rsidR="00F068CA">
        <w:rPr/>
        <w:t xml:space="preserve">of </w:t>
      </w:r>
      <w:r w:rsidRPr="00397414" w:rsidR="00397414">
        <w:rPr/>
        <w:t>professional references and have reached out to them</w:t>
      </w:r>
    </w:p>
    <w:p w:rsidR="00397414" w:rsidP="00397414" w:rsidRDefault="00397414" w14:paraId="2045B132" w14:textId="77777777">
      <w:pPr>
        <w:pStyle w:val="checklistindent"/>
      </w:pPr>
    </w:p>
    <w:p w:rsidRPr="007808C2" w:rsidR="00397414" w:rsidP="00397414" w:rsidRDefault="009F0914" w14:paraId="2CAB9C76" w14:textId="77777777">
      <w:pPr>
        <w:pStyle w:val="Heading1"/>
      </w:pPr>
      <w:r>
        <w:t>Stage 5</w:t>
      </w:r>
      <w:r w:rsidR="00397414">
        <w:t xml:space="preserve"> </w:t>
      </w:r>
      <w:r w:rsidRPr="009F0914">
        <w:t>- Interviewing</w:t>
      </w:r>
    </w:p>
    <w:p w:rsidRPr="006C1815" w:rsidR="00397414" w:rsidP="00397414" w:rsidRDefault="00F938E5" w14:paraId="4E9E37C7" w14:textId="77777777">
      <w:pPr>
        <w:rPr>
          <w:b/>
        </w:rPr>
      </w:pPr>
      <w:r w:rsidRPr="006C1815">
        <w:rPr>
          <w:b/>
        </w:rPr>
        <w:t>Interviewing for a position under the job title mentioned in Stage 1:</w:t>
      </w:r>
    </w:p>
    <w:p w:rsidRPr="0028344E" w:rsidR="00397414" w:rsidP="700DF89A" w:rsidRDefault="009C2083" w14:paraId="26CEB020" w14:textId="77777777">
      <w:pPr>
        <w:pStyle w:val="checklistindent"/>
        <w:numPr>
          <w:ilvl w:val="0"/>
          <w:numId w:val="24"/>
        </w:numPr>
        <w:rPr>
          <w:strike w:val="1"/>
        </w:rPr>
      </w:pPr>
      <w:sdt>
        <w:sdtPr>
          <w:id w:val="1189018646"/>
          <w14:checkbox>
            <w14:checked w14:val="0"/>
            <w14:checkedState w14:val="2612" w14:font="MS Gothic"/>
            <w14:uncheckedState w14:val="2610" w14:font="MS Gothic"/>
          </w14:checkbox>
          <w:rPr>
            <w:b w:val="1"/>
            <w:bCs w:val="1"/>
            <w:strike w:val="1"/>
            <w:color w:val="0B3964" w:themeColor="accent1"/>
          </w:rPr>
        </w:sdtPr>
        <w:sdtEndPr>
          <w:rPr>
            <w:b w:val="1"/>
            <w:bCs w:val="1"/>
            <w:strike w:val="1"/>
            <w:color w:val="0B3964" w:themeColor="accent1" w:themeTint="FF" w:themeShade="FF"/>
          </w:rPr>
        </w:sdtEndPr>
        <w:sdtContent>
          <w:r w:rsidRPr="700DF89A" w:rsidR="00527EA6">
            <w:rPr>
              <w:rFonts w:ascii="MS Gothic" w:hAnsi="MS Gothic" w:eastAsia="MS Gothic"/>
              <w:b w:val="1"/>
              <w:bCs w:val="1"/>
              <w:color w:val="0B3964" w:themeColor="accent1"/>
            </w:rPr>
            <w:t>☐</w:t>
          </w:r>
        </w:sdtContent>
      </w:sdt>
      <w:r w:rsidRPr="00F938E5" w:rsidR="00F938E5">
        <w:rPr/>
        <w:t>I know which personal strengths, weaknesses and differentiating factors I’ll use for this interview</w:t>
      </w:r>
    </w:p>
    <w:p w:rsidR="00F938E5" w:rsidP="700DF89A" w:rsidRDefault="009C2083" w14:paraId="62478581" w14:textId="77777777">
      <w:pPr>
        <w:pStyle w:val="checklistindent"/>
        <w:numPr>
          <w:ilvl w:val="0"/>
          <w:numId w:val="24"/>
        </w:numPr>
        <w:rPr>
          <w:strike w:val="1"/>
        </w:rPr>
      </w:pPr>
      <w:sdt>
        <w:sdtPr>
          <w:id w:val="1225340616"/>
          <w14:checkbox>
            <w14:checked w14:val="0"/>
            <w14:checkedState w14:val="2612" w14:font="MS Gothic"/>
            <w14:uncheckedState w14:val="2610" w14:font="MS Gothic"/>
          </w14:checkbox>
          <w:rPr>
            <w:b w:val="1"/>
            <w:bCs w:val="1"/>
            <w:strike w:val="1"/>
            <w:color w:val="0B3964" w:themeColor="accent1"/>
          </w:rPr>
        </w:sdtPr>
        <w:sdtEndPr>
          <w:rPr>
            <w:b w:val="1"/>
            <w:bCs w:val="1"/>
            <w:strike w:val="1"/>
            <w:color w:val="0B3964" w:themeColor="accent1" w:themeTint="FF" w:themeShade="FF"/>
          </w:rPr>
        </w:sdtEndPr>
        <w:sdtContent>
          <w:r w:rsidRPr="700DF89A" w:rsidR="00397414">
            <w:rPr>
              <w:rFonts w:ascii="MS Gothic" w:hAnsi="MS Gothic" w:eastAsia="MS Gothic"/>
              <w:b w:val="1"/>
              <w:bCs w:val="1"/>
              <w:color w:val="0B3964" w:themeColor="accent1"/>
            </w:rPr>
            <w:t>☐</w:t>
          </w:r>
        </w:sdtContent>
      </w:sdt>
      <w:r w:rsidRPr="00F938E5" w:rsidR="00F938E5">
        <w:rPr/>
        <w:t xml:space="preserve">I </w:t>
      </w:r>
      <w:r w:rsidR="00F938E5">
        <w:rPr/>
        <w:t>know how to</w:t>
      </w:r>
      <w:r w:rsidRPr="00F938E5" w:rsidR="00F938E5">
        <w:rPr/>
        <w:t xml:space="preserve"> leverage my network for information about the company and individual I’m interviewing</w:t>
      </w:r>
      <w:r w:rsidR="00F938E5">
        <w:rPr/>
        <w:t xml:space="preserve"> with</w:t>
      </w:r>
    </w:p>
    <w:p w:rsidR="00397414" w:rsidP="700DF89A" w:rsidRDefault="009C2083" w14:paraId="6CD98372" w14:textId="77777777">
      <w:pPr>
        <w:pStyle w:val="checklistindent"/>
        <w:numPr>
          <w:ilvl w:val="0"/>
          <w:numId w:val="24"/>
        </w:numPr>
        <w:rPr>
          <w:strike w:val="1"/>
        </w:rPr>
      </w:pPr>
      <w:sdt>
        <w:sdtPr>
          <w:id w:val="-611671074"/>
          <w14:checkbox>
            <w14:checked w14:val="0"/>
            <w14:checkedState w14:val="2612" w14:font="MS Gothic"/>
            <w14:uncheckedState w14:val="2610" w14:font="MS Gothic"/>
          </w14:checkbox>
          <w:rPr>
            <w:b w:val="1"/>
            <w:bCs w:val="1"/>
            <w:strike w:val="1"/>
            <w:color w:val="0B3964" w:themeColor="accent1"/>
          </w:rPr>
        </w:sdtPr>
        <w:sdtEndPr>
          <w:rPr>
            <w:b w:val="1"/>
            <w:bCs w:val="1"/>
            <w:strike w:val="1"/>
            <w:color w:val="0B3964" w:themeColor="accent1" w:themeTint="FF" w:themeShade="FF"/>
          </w:rPr>
        </w:sdtEndPr>
        <w:sdtContent>
          <w:r w:rsidRPr="700DF89A" w:rsidR="00397414">
            <w:rPr>
              <w:rFonts w:ascii="MS Gothic" w:hAnsi="MS Gothic" w:eastAsia="MS Gothic"/>
              <w:b w:val="1"/>
              <w:bCs w:val="1"/>
              <w:color w:val="0B3964" w:themeColor="accent1"/>
            </w:rPr>
            <w:t>☐</w:t>
          </w:r>
        </w:sdtContent>
      </w:sdt>
      <w:r w:rsidR="00F938E5">
        <w:rPr/>
        <w:t>I have refined my Credible Introduction for this role</w:t>
      </w:r>
    </w:p>
    <w:p w:rsidR="00397414" w:rsidP="700DF89A" w:rsidRDefault="009C2083" w14:paraId="6F94A798" w14:textId="77777777">
      <w:pPr>
        <w:pStyle w:val="checklistindent"/>
        <w:numPr>
          <w:ilvl w:val="0"/>
          <w:numId w:val="24"/>
        </w:numPr>
        <w:rPr>
          <w:strike w:val="1"/>
        </w:rPr>
      </w:pPr>
      <w:sdt>
        <w:sdtPr>
          <w:id w:val="-591165688"/>
          <w14:checkbox>
            <w14:checked w14:val="0"/>
            <w14:checkedState w14:val="2612" w14:font="MS Gothic"/>
            <w14:uncheckedState w14:val="2610" w14:font="MS Gothic"/>
          </w14:checkbox>
          <w:rPr>
            <w:b w:val="1"/>
            <w:bCs w:val="1"/>
            <w:strike w:val="1"/>
            <w:color w:val="0B3964" w:themeColor="accent1"/>
          </w:rPr>
        </w:sdtPr>
        <w:sdtEndPr>
          <w:rPr>
            <w:b w:val="1"/>
            <w:bCs w:val="1"/>
            <w:strike w:val="1"/>
            <w:color w:val="0B3964" w:themeColor="accent1" w:themeTint="FF" w:themeShade="FF"/>
          </w:rPr>
        </w:sdtEndPr>
        <w:sdtContent>
          <w:r w:rsidRPr="700DF89A" w:rsidR="00397414">
            <w:rPr>
              <w:rFonts w:ascii="MS Gothic" w:hAnsi="MS Gothic" w:eastAsia="MS Gothic"/>
              <w:b w:val="1"/>
              <w:bCs w:val="1"/>
              <w:color w:val="0B3964" w:themeColor="accent1"/>
            </w:rPr>
            <w:t>☐</w:t>
          </w:r>
        </w:sdtContent>
      </w:sdt>
      <w:r w:rsidRPr="00F938E5" w:rsidR="00F938E5">
        <w:rPr/>
        <w:t>I have developed strong STAR stories for this interview</w:t>
      </w:r>
    </w:p>
    <w:p w:rsidR="00397414" w:rsidP="700DF89A" w:rsidRDefault="009C2083" w14:paraId="34EE63BC" w14:textId="77777777">
      <w:pPr>
        <w:pStyle w:val="checklistindent"/>
        <w:numPr>
          <w:ilvl w:val="0"/>
          <w:numId w:val="24"/>
        </w:numPr>
        <w:rPr>
          <w:strike w:val="0"/>
          <w:dstrike w:val="0"/>
        </w:rPr>
      </w:pPr>
      <w:sdt>
        <w:sdtPr>
          <w:id w:val="-1828965255"/>
          <w14:checkbox>
            <w14:checked w14:val="0"/>
            <w14:checkedState w14:val="2612" w14:font="MS Gothic"/>
            <w14:uncheckedState w14:val="2610" w14:font="MS Gothic"/>
          </w14:checkbox>
          <w:rPr>
            <w:b w:val="1"/>
            <w:bCs w:val="1"/>
            <w:strike w:val="1"/>
            <w:color w:val="0B3964" w:themeColor="accent1"/>
          </w:rPr>
        </w:sdtPr>
        <w:sdtEndPr>
          <w:rPr>
            <w:b w:val="1"/>
            <w:bCs w:val="1"/>
            <w:strike w:val="1"/>
            <w:color w:val="0B3964" w:themeColor="accent1" w:themeTint="FF" w:themeShade="FF"/>
          </w:rPr>
        </w:sdtEndPr>
        <w:sdtContent>
          <w:r w:rsidRPr="700DF89A" w:rsidR="00397414">
            <w:rPr>
              <w:rFonts w:ascii="MS Gothic" w:hAnsi="MS Gothic" w:eastAsia="MS Gothic"/>
              <w:b w:val="1"/>
              <w:bCs w:val="1"/>
              <w:color w:val="0B3964" w:themeColor="accent1"/>
            </w:rPr>
            <w:t>☐</w:t>
          </w:r>
        </w:sdtContent>
      </w:sdt>
      <w:r w:rsidRPr="00F938E5" w:rsidR="00F938E5">
        <w:rPr/>
        <w:t>I have developed strong questions for the interviewer</w:t>
      </w:r>
    </w:p>
    <w:p w:rsidRPr="003048AE" w:rsidR="003048AE" w:rsidP="003048AE" w:rsidRDefault="003048AE" w14:paraId="38750454" w14:textId="77777777">
      <w:pPr>
        <w:spacing w:after="8"/>
        <w:ind w:left="357" w:hanging="357"/>
      </w:pPr>
    </w:p>
    <w:p w:rsidRPr="00397414" w:rsidR="00397414" w:rsidP="00397414" w:rsidRDefault="00397414" w14:paraId="7C33ECF8" w14:textId="77777777">
      <w:pPr>
        <w:pStyle w:val="checklistindent"/>
      </w:pPr>
    </w:p>
    <w:p w:rsidRPr="007808C2" w:rsidR="00C0124F" w:rsidP="00C0124F" w:rsidRDefault="00527EA6" w14:paraId="6F16D9DB" w14:textId="77777777">
      <w:pPr>
        <w:pStyle w:val="Heading1"/>
      </w:pPr>
      <w:r>
        <w:t>Final Comments:</w:t>
      </w:r>
    </w:p>
    <w:p w:rsidRPr="006C1815" w:rsidR="00527EA6" w:rsidP="00527EA6" w:rsidRDefault="00527EA6" w14:paraId="5AB098D3" w14:textId="77777777">
      <w:pPr>
        <w:rPr>
          <w:b/>
        </w:rPr>
      </w:pPr>
      <w:r>
        <w:rPr>
          <w:b/>
        </w:rPr>
        <w:t>Based on your self-assessment above; do you feel ready to start your job search process?</w:t>
      </w:r>
    </w:p>
    <w:p w:rsidRPr="0028344E" w:rsidR="00527EA6" w:rsidP="700DF89A" w:rsidRDefault="009C2083" w14:paraId="43E3B0A4" w14:textId="77777777">
      <w:pPr>
        <w:pStyle w:val="checklistindent"/>
        <w:numPr>
          <w:ilvl w:val="0"/>
          <w:numId w:val="25"/>
        </w:numPr>
        <w:rPr>
          <w:strike w:val="1"/>
        </w:rPr>
      </w:pPr>
      <w:sdt>
        <w:sdtPr>
          <w:id w:val="-1502813920"/>
          <w14:checkbox>
            <w14:checked w14:val="0"/>
            <w14:checkedState w14:val="2612" w14:font="MS Gothic"/>
            <w14:uncheckedState w14:val="2610" w14:font="MS Gothic"/>
          </w14:checkbox>
          <w:rPr>
            <w:b w:val="1"/>
            <w:bCs w:val="1"/>
            <w:strike w:val="1"/>
            <w:color w:val="0B3964" w:themeColor="accent1"/>
          </w:rPr>
        </w:sdtPr>
        <w:sdtEndPr>
          <w:rPr>
            <w:b w:val="1"/>
            <w:bCs w:val="1"/>
            <w:strike w:val="1"/>
            <w:color w:val="0B3964" w:themeColor="accent1" w:themeTint="FF" w:themeShade="FF"/>
          </w:rPr>
        </w:sdtEndPr>
        <w:sdtContent>
          <w:r w:rsidRPr="700DF89A" w:rsidR="00527EA6">
            <w:rPr>
              <w:rFonts w:ascii="MS Gothic" w:hAnsi="MS Gothic" w:eastAsia="MS Gothic"/>
              <w:b w:val="1"/>
              <w:bCs w:val="1"/>
              <w:color w:val="0B3964" w:themeColor="accent1"/>
            </w:rPr>
            <w:t>☐</w:t>
          </w:r>
        </w:sdtContent>
      </w:sdt>
      <w:r w:rsidR="00527EA6">
        <w:rPr/>
        <w:t>Yes</w:t>
      </w:r>
    </w:p>
    <w:p w:rsidR="00527EA6" w:rsidP="00527EA6" w:rsidRDefault="009C2083" w14:paraId="10FC6331" w14:textId="77777777">
      <w:pPr>
        <w:pStyle w:val="checklistindent"/>
        <w:rPr>
          <w:b/>
          <w:color w:val="0B3964" w:themeColor="accent1"/>
        </w:rPr>
      </w:pPr>
      <w:sdt>
        <w:sdtPr>
          <w:id w:val="70242641"/>
          <w14:checkbox>
            <w14:checked w14:val="0"/>
            <w14:checkedState w14:val="2612" w14:font="MS Gothic"/>
            <w14:uncheckedState w14:val="2610" w14:font="MS Gothic"/>
          </w14:checkbox>
          <w:rPr>
            <w:b w:val="1"/>
            <w:bCs w:val="1"/>
            <w:strike w:val="1"/>
            <w:color w:val="0B3964" w:themeColor="accent1"/>
          </w:rPr>
        </w:sdtPr>
        <w:sdtEndPr>
          <w:rPr>
            <w:b w:val="1"/>
            <w:bCs w:val="1"/>
            <w:strike w:val="1"/>
            <w:color w:val="0B3964" w:themeColor="accent1" w:themeTint="FF" w:themeShade="FF"/>
          </w:rPr>
        </w:sdtEndPr>
        <w:sdtContent>
          <w:r w:rsidRPr="700DF89A" w:rsidR="00527EA6">
            <w:rPr>
              <w:rFonts w:ascii="MS Gothic" w:hAnsi="MS Gothic" w:eastAsia="MS Gothic"/>
              <w:b w:val="1"/>
              <w:bCs w:val="1"/>
              <w:color w:val="0B3964" w:themeColor="accent1"/>
            </w:rPr>
            <w:t>☐</w:t>
          </w:r>
        </w:sdtContent>
      </w:sdt>
      <w:r w:rsidR="00527EA6">
        <w:rPr>
          <w:b/>
          <w:color w:val="0B3964" w:themeColor="accent1"/>
        </w:rPr>
        <w:tab/>
      </w:r>
      <w:r w:rsidRPr="700DF89A" w:rsidR="00527EA6">
        <w:rPr>
          <w:b w:val="1"/>
          <w:bCs w:val="1"/>
          <w:color w:val="0B3964" w:themeColor="accent1"/>
        </w:rPr>
        <w:t>No</w:t>
      </w:r>
    </w:p>
    <w:p w:rsidR="00527EA6" w:rsidP="00527EA6" w:rsidRDefault="00527EA6" w14:paraId="3D75F996" w14:textId="77777777">
      <w:pPr>
        <w:pStyle w:val="checklistindent"/>
      </w:pPr>
    </w:p>
    <w:p w:rsidRPr="006C1815" w:rsidR="00527EA6" w:rsidP="00527EA6" w:rsidRDefault="00527EA6" w14:paraId="71F4BE77" w14:textId="26F6C57E">
      <w:pPr>
        <w:rPr>
          <w:b/>
        </w:rPr>
      </w:pPr>
      <w:r>
        <w:rPr>
          <w:b/>
        </w:rPr>
        <w:t xml:space="preserve">If No, </w:t>
      </w:r>
      <w:r w:rsidR="008D51A3">
        <w:rPr>
          <w:b/>
        </w:rPr>
        <w:t xml:space="preserve">what would be some topics we can cover in our sessions, </w:t>
      </w:r>
      <w:r w:rsidR="009D5B14">
        <w:rPr>
          <w:b/>
        </w:rPr>
        <w:t xml:space="preserve">post reviewing the Critical Path, </w:t>
      </w:r>
      <w:r w:rsidR="008D51A3">
        <w:rPr>
          <w:b/>
        </w:rPr>
        <w:t>that might help you?</w:t>
      </w:r>
    </w:p>
    <w:p w:rsidR="00527EA6" w:rsidP="00527EA6" w:rsidRDefault="00527EA6" w14:paraId="5C1804BA" w14:textId="77777777">
      <w:pPr>
        <w:pStyle w:val="checklistindent"/>
      </w:pPr>
    </w:p>
    <w:p w:rsidR="008D51A3" w:rsidP="00527EA6" w:rsidRDefault="008D51A3" w14:paraId="66B32029" w14:textId="77777777">
      <w:pPr>
        <w:pStyle w:val="checklistindent"/>
      </w:pPr>
    </w:p>
    <w:p w:rsidRPr="00397414" w:rsidR="00397414" w:rsidP="00397414" w:rsidRDefault="00397414" w14:paraId="207A4D7B" w14:textId="77777777">
      <w:pPr>
        <w:pStyle w:val="checklistindent"/>
      </w:pPr>
    </w:p>
    <w:sectPr w:rsidRPr="00397414" w:rsidR="00397414" w:rsidSect="006C1815">
      <w:pgSz w:w="12240" w:h="15840" w:orient="portrait"/>
      <w:pgMar w:top="90" w:right="1080" w:bottom="360" w:left="108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A0C" w:rsidP="00EA7516" w:rsidRDefault="00944A0C" w14:paraId="1790E7C0" w14:textId="77777777">
      <w:r>
        <w:separator/>
      </w:r>
    </w:p>
  </w:endnote>
  <w:endnote w:type="continuationSeparator" w:id="0">
    <w:p w:rsidR="00944A0C" w:rsidP="00EA7516" w:rsidRDefault="00944A0C" w14:paraId="760AEFA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A0C" w:rsidP="00EA7516" w:rsidRDefault="00944A0C" w14:paraId="6B79B46B" w14:textId="77777777">
      <w:r>
        <w:separator/>
      </w:r>
    </w:p>
  </w:footnote>
  <w:footnote w:type="continuationSeparator" w:id="0">
    <w:p w:rsidR="00944A0C" w:rsidP="00EA7516" w:rsidRDefault="00944A0C" w14:paraId="4B1C9264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24">
    <w:nsid w:val="14ed7e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d98f0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0dc2c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3d77f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c1de3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6d6d1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e0d2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6302c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7fb24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92A2F5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D006FE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00F6662"/>
    <w:multiLevelType w:val="hybridMultilevel"/>
    <w:tmpl w:val="EFD20602"/>
    <w:lvl w:ilvl="0" w:tplc="B1F45EBE">
      <w:start w:val="1"/>
      <w:numFmt w:val="bullet"/>
      <w:lvlText w:val="□"/>
      <w:lvlJc w:val="left"/>
      <w:pPr>
        <w:ind w:left="720" w:hanging="360"/>
      </w:pPr>
      <w:rPr>
        <w:rFonts w:hint="default" w:ascii="Calibri" w:hAnsi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90D2F0C"/>
    <w:multiLevelType w:val="hybridMultilevel"/>
    <w:tmpl w:val="1C5AEA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3601931"/>
    <w:multiLevelType w:val="hybridMultilevel"/>
    <w:tmpl w:val="B260870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4BF4697"/>
    <w:multiLevelType w:val="hybridMultilevel"/>
    <w:tmpl w:val="80A0DE2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EC13B97"/>
    <w:multiLevelType w:val="hybridMultilevel"/>
    <w:tmpl w:val="2460C24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FFD069F"/>
    <w:multiLevelType w:val="hybridMultilevel"/>
    <w:tmpl w:val="76CE24C0"/>
    <w:lvl w:ilvl="0" w:tplc="B1F45EBE">
      <w:start w:val="1"/>
      <w:numFmt w:val="bullet"/>
      <w:lvlText w:val="□"/>
      <w:lvlJc w:val="left"/>
      <w:pPr>
        <w:ind w:left="720" w:hanging="360"/>
      </w:pPr>
      <w:rPr>
        <w:rFonts w:hint="default" w:ascii="Calibri" w:hAnsi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A5734AE"/>
    <w:multiLevelType w:val="hybridMultilevel"/>
    <w:tmpl w:val="49FCB5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BF84075"/>
    <w:multiLevelType w:val="hybridMultilevel"/>
    <w:tmpl w:val="003654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C290C35"/>
    <w:multiLevelType w:val="hybridMultilevel"/>
    <w:tmpl w:val="DA603B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F780549"/>
    <w:multiLevelType w:val="hybridMultilevel"/>
    <w:tmpl w:val="ECCCCD6A"/>
    <w:lvl w:ilvl="0" w:tplc="B1F45EBE">
      <w:start w:val="1"/>
      <w:numFmt w:val="bullet"/>
      <w:lvlText w:val="□"/>
      <w:lvlJc w:val="left"/>
      <w:pPr>
        <w:ind w:left="720" w:hanging="360"/>
      </w:pPr>
      <w:rPr>
        <w:rFonts w:hint="default" w:ascii="Calibri" w:hAnsi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0870A92"/>
    <w:multiLevelType w:val="hybridMultilevel"/>
    <w:tmpl w:val="6144CEB4"/>
    <w:lvl w:ilvl="0" w:tplc="B1F45EBE">
      <w:start w:val="1"/>
      <w:numFmt w:val="bullet"/>
      <w:lvlText w:val="□"/>
      <w:lvlJc w:val="left"/>
      <w:pPr>
        <w:ind w:left="720" w:hanging="360"/>
      </w:pPr>
      <w:rPr>
        <w:rFonts w:hint="default" w:ascii="Calibri" w:hAnsi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5E443A4"/>
    <w:multiLevelType w:val="hybridMultilevel"/>
    <w:tmpl w:val="74381E3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A0835BD"/>
    <w:multiLevelType w:val="hybridMultilevel"/>
    <w:tmpl w:val="AD065A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48210D6"/>
    <w:multiLevelType w:val="hybridMultilevel"/>
    <w:tmpl w:val="47E6D2E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">
    <w:abstractNumId w:val="14"/>
  </w:num>
  <w:num w:numId="2">
    <w:abstractNumId w:val="3"/>
  </w:num>
  <w:num w:numId="3">
    <w:abstractNumId w:val="10"/>
  </w:num>
  <w:num w:numId="4">
    <w:abstractNumId w:val="13"/>
  </w:num>
  <w:num w:numId="5">
    <w:abstractNumId w:val="4"/>
  </w:num>
  <w:num w:numId="6">
    <w:abstractNumId w:val="6"/>
  </w:num>
  <w:num w:numId="7">
    <w:abstractNumId w:val="8"/>
  </w:num>
  <w:num w:numId="8">
    <w:abstractNumId w:val="15"/>
  </w:num>
  <w:num w:numId="9">
    <w:abstractNumId w:val="5"/>
  </w:num>
  <w:num w:numId="10">
    <w:abstractNumId w:val="9"/>
  </w:num>
  <w:num w:numId="11">
    <w:abstractNumId w:val="2"/>
  </w:num>
  <w:num w:numId="12">
    <w:abstractNumId w:val="7"/>
  </w:num>
  <w:num w:numId="13">
    <w:abstractNumId w:val="12"/>
  </w:num>
  <w:num w:numId="14">
    <w:abstractNumId w:val="11"/>
  </w:num>
  <w:num w:numId="15">
    <w:abstractNumId w:val="1"/>
  </w:num>
  <w:num w:numId="1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removePersonalInformation/>
  <w:removeDateAndTime/>
  <w:attachedTemplate r:id="rId1"/>
  <w:trackRevisions w:val="false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0C"/>
    <w:rsid w:val="000203DE"/>
    <w:rsid w:val="00021798"/>
    <w:rsid w:val="0003482B"/>
    <w:rsid w:val="000640BB"/>
    <w:rsid w:val="000A0C55"/>
    <w:rsid w:val="000B30FB"/>
    <w:rsid w:val="000B4E5F"/>
    <w:rsid w:val="000D7CDB"/>
    <w:rsid w:val="000F59BF"/>
    <w:rsid w:val="000F6A1D"/>
    <w:rsid w:val="0011687E"/>
    <w:rsid w:val="001232C8"/>
    <w:rsid w:val="00123C6D"/>
    <w:rsid w:val="00130D76"/>
    <w:rsid w:val="00153238"/>
    <w:rsid w:val="00153445"/>
    <w:rsid w:val="00164756"/>
    <w:rsid w:val="00166E62"/>
    <w:rsid w:val="001A3F0B"/>
    <w:rsid w:val="001C0EED"/>
    <w:rsid w:val="001E276C"/>
    <w:rsid w:val="001E6F85"/>
    <w:rsid w:val="00237CC7"/>
    <w:rsid w:val="00242F1F"/>
    <w:rsid w:val="00243A0A"/>
    <w:rsid w:val="00254CB0"/>
    <w:rsid w:val="00257A4C"/>
    <w:rsid w:val="00271096"/>
    <w:rsid w:val="0028182B"/>
    <w:rsid w:val="0028344E"/>
    <w:rsid w:val="0029531E"/>
    <w:rsid w:val="002C2461"/>
    <w:rsid w:val="002F3F9E"/>
    <w:rsid w:val="003048AE"/>
    <w:rsid w:val="00314AB7"/>
    <w:rsid w:val="0033437A"/>
    <w:rsid w:val="00397414"/>
    <w:rsid w:val="003A021D"/>
    <w:rsid w:val="003B4002"/>
    <w:rsid w:val="003B600F"/>
    <w:rsid w:val="003D1CD0"/>
    <w:rsid w:val="003E35DA"/>
    <w:rsid w:val="003F6EB6"/>
    <w:rsid w:val="004139C2"/>
    <w:rsid w:val="00414863"/>
    <w:rsid w:val="0043632A"/>
    <w:rsid w:val="004552E6"/>
    <w:rsid w:val="00455E49"/>
    <w:rsid w:val="00456CF8"/>
    <w:rsid w:val="004918A6"/>
    <w:rsid w:val="004A30FE"/>
    <w:rsid w:val="004A58D2"/>
    <w:rsid w:val="004B6355"/>
    <w:rsid w:val="004E45E5"/>
    <w:rsid w:val="004F2F18"/>
    <w:rsid w:val="00510F45"/>
    <w:rsid w:val="00527EA6"/>
    <w:rsid w:val="0053523F"/>
    <w:rsid w:val="005378E9"/>
    <w:rsid w:val="005409AC"/>
    <w:rsid w:val="00557B53"/>
    <w:rsid w:val="00571D28"/>
    <w:rsid w:val="00572C85"/>
    <w:rsid w:val="005927CC"/>
    <w:rsid w:val="005B7ED4"/>
    <w:rsid w:val="005E5330"/>
    <w:rsid w:val="005E7700"/>
    <w:rsid w:val="006023DD"/>
    <w:rsid w:val="00620425"/>
    <w:rsid w:val="0062517C"/>
    <w:rsid w:val="006273E3"/>
    <w:rsid w:val="0063233B"/>
    <w:rsid w:val="006C1815"/>
    <w:rsid w:val="006C5197"/>
    <w:rsid w:val="00755AF9"/>
    <w:rsid w:val="007628D7"/>
    <w:rsid w:val="007733B1"/>
    <w:rsid w:val="007808C2"/>
    <w:rsid w:val="00784551"/>
    <w:rsid w:val="00792D9A"/>
    <w:rsid w:val="007D7966"/>
    <w:rsid w:val="008327FA"/>
    <w:rsid w:val="008B1BD4"/>
    <w:rsid w:val="008B4AB9"/>
    <w:rsid w:val="008B6475"/>
    <w:rsid w:val="008C5930"/>
    <w:rsid w:val="008C6FB9"/>
    <w:rsid w:val="008D51A3"/>
    <w:rsid w:val="008D6306"/>
    <w:rsid w:val="008E20B6"/>
    <w:rsid w:val="00922AE2"/>
    <w:rsid w:val="00944A0C"/>
    <w:rsid w:val="00951A9A"/>
    <w:rsid w:val="0095543B"/>
    <w:rsid w:val="00964CC8"/>
    <w:rsid w:val="00971536"/>
    <w:rsid w:val="00981289"/>
    <w:rsid w:val="0098382A"/>
    <w:rsid w:val="009935E1"/>
    <w:rsid w:val="009C2083"/>
    <w:rsid w:val="009D12BC"/>
    <w:rsid w:val="009D5B14"/>
    <w:rsid w:val="009F0914"/>
    <w:rsid w:val="00A238F7"/>
    <w:rsid w:val="00A347CF"/>
    <w:rsid w:val="00A6621B"/>
    <w:rsid w:val="00A7247E"/>
    <w:rsid w:val="00A96244"/>
    <w:rsid w:val="00AB36A4"/>
    <w:rsid w:val="00AB6E7C"/>
    <w:rsid w:val="00AC4232"/>
    <w:rsid w:val="00AE00A5"/>
    <w:rsid w:val="00AF6340"/>
    <w:rsid w:val="00B04497"/>
    <w:rsid w:val="00B06B05"/>
    <w:rsid w:val="00B14286"/>
    <w:rsid w:val="00B255A0"/>
    <w:rsid w:val="00B52526"/>
    <w:rsid w:val="00B7421E"/>
    <w:rsid w:val="00BA788F"/>
    <w:rsid w:val="00BD4CA3"/>
    <w:rsid w:val="00BF110B"/>
    <w:rsid w:val="00C0124F"/>
    <w:rsid w:val="00C3336C"/>
    <w:rsid w:val="00C65329"/>
    <w:rsid w:val="00C66A08"/>
    <w:rsid w:val="00CB11EA"/>
    <w:rsid w:val="00CC32FA"/>
    <w:rsid w:val="00CE3B1A"/>
    <w:rsid w:val="00CE5855"/>
    <w:rsid w:val="00D14B48"/>
    <w:rsid w:val="00D248A5"/>
    <w:rsid w:val="00D270AA"/>
    <w:rsid w:val="00D761CB"/>
    <w:rsid w:val="00D81D72"/>
    <w:rsid w:val="00D93E61"/>
    <w:rsid w:val="00DB7A67"/>
    <w:rsid w:val="00DB7D9F"/>
    <w:rsid w:val="00DC4B09"/>
    <w:rsid w:val="00DD0721"/>
    <w:rsid w:val="00DD4D0E"/>
    <w:rsid w:val="00E054BD"/>
    <w:rsid w:val="00EA7516"/>
    <w:rsid w:val="00EB7B42"/>
    <w:rsid w:val="00F01AA6"/>
    <w:rsid w:val="00F0653D"/>
    <w:rsid w:val="00F068CA"/>
    <w:rsid w:val="00F15E9D"/>
    <w:rsid w:val="00F316B8"/>
    <w:rsid w:val="00F341ED"/>
    <w:rsid w:val="00F458C9"/>
    <w:rsid w:val="00F66BF5"/>
    <w:rsid w:val="00F938E5"/>
    <w:rsid w:val="00FA2803"/>
    <w:rsid w:val="00FA662D"/>
    <w:rsid w:val="00FC372B"/>
    <w:rsid w:val="0109DA6F"/>
    <w:rsid w:val="04677C4D"/>
    <w:rsid w:val="0652E353"/>
    <w:rsid w:val="0875DACD"/>
    <w:rsid w:val="0C9300C9"/>
    <w:rsid w:val="1ED69560"/>
    <w:rsid w:val="25C503A4"/>
    <w:rsid w:val="278641C6"/>
    <w:rsid w:val="329DAC4F"/>
    <w:rsid w:val="4479DCF0"/>
    <w:rsid w:val="49DF2A0B"/>
    <w:rsid w:val="5D0A62CB"/>
    <w:rsid w:val="65E54A13"/>
    <w:rsid w:val="666B6A75"/>
    <w:rsid w:val="6BAF12CC"/>
    <w:rsid w:val="6E3BA733"/>
    <w:rsid w:val="700DF89A"/>
    <w:rsid w:val="77BCF354"/>
    <w:rsid w:val="7C476B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09F73630"/>
  <w15:docId w15:val="{25256C55-1FA9-4032-BABA-90AD52BFB8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15E9D"/>
    <w:pPr>
      <w:spacing w:before="10" w:after="10"/>
    </w:pPr>
    <w:rPr>
      <w:color w:val="44494F" w:themeColor="text1" w:themeShade="BF"/>
      <w:sz w:val="23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4551"/>
    <w:pPr>
      <w:keepNext/>
      <w:keepLines/>
      <w:pBdr>
        <w:top w:val="single" w:color="BBC0C5" w:themeColor="text1" w:themeTint="66" w:sz="4" w:space="2"/>
        <w:bottom w:val="single" w:color="BBC0C5" w:themeColor="text1" w:themeTint="66" w:sz="4" w:space="2"/>
      </w:pBdr>
      <w:spacing w:before="360" w:after="100"/>
      <w:outlineLvl w:val="0"/>
    </w:pPr>
    <w:rPr>
      <w:rFonts w:ascii="Arial" w:hAnsi="Arial" w:eastAsiaTheme="majorEastAsia" w:cstheme="majorBidi"/>
      <w:b/>
      <w:bCs/>
      <w:smallCaps/>
      <w:color w:val="591642" w:themeColor="accent2"/>
      <w:sz w:val="30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243A0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784551"/>
    <w:rPr>
      <w:rFonts w:ascii="Arial" w:hAnsi="Arial" w:eastAsiaTheme="majorEastAsia" w:cstheme="majorBidi"/>
      <w:b/>
      <w:bCs/>
      <w:smallCaps/>
      <w:color w:val="591642" w:themeColor="accent2"/>
      <w:sz w:val="3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808C2"/>
    <w:pPr>
      <w:spacing w:before="0" w:after="800"/>
      <w:ind w:right="2880"/>
      <w:contextualSpacing/>
    </w:pPr>
    <w:rPr>
      <w:rFonts w:asciiTheme="majorHAnsi" w:hAnsiTheme="majorHAnsi" w:eastAsiaTheme="majorEastAsia" w:cstheme="majorBidi"/>
      <w:smallCaps/>
      <w:noProof/>
      <w:color w:val="591642" w:themeColor="accent2"/>
      <w:kern w:val="28"/>
      <w:sz w:val="56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7808C2"/>
    <w:rPr>
      <w:rFonts w:asciiTheme="majorHAnsi" w:hAnsiTheme="majorHAnsi" w:eastAsiaTheme="majorEastAsia" w:cstheme="majorBidi"/>
      <w:smallCaps/>
      <w:noProof/>
      <w:color w:val="591642" w:themeColor="accent2"/>
      <w:kern w:val="28"/>
      <w:sz w:val="56"/>
      <w:szCs w:val="52"/>
    </w:rPr>
  </w:style>
  <w:style w:type="paragraph" w:styleId="tagline" w:customStyle="1">
    <w:name w:val="tagline"/>
    <w:basedOn w:val="Normal"/>
    <w:qFormat/>
    <w:rsid w:val="00FA662D"/>
    <w:pPr>
      <w:spacing w:line="254" w:lineRule="auto"/>
      <w:ind w:right="3060"/>
    </w:pPr>
    <w:rPr>
      <w:rFonts w:ascii="Arial" w:hAnsi="Arial"/>
      <w:color w:val="FFFFFF" w:themeColor="background1"/>
      <w:sz w:val="28"/>
    </w:rPr>
  </w:style>
  <w:style w:type="paragraph" w:styleId="checklistindent" w:customStyle="1">
    <w:name w:val="checklist indent"/>
    <w:basedOn w:val="Normal"/>
    <w:qFormat/>
    <w:rsid w:val="00784551"/>
    <w:pPr>
      <w:spacing w:after="8"/>
      <w:ind w:left="357" w:hanging="357"/>
    </w:pPr>
  </w:style>
  <w:style w:type="paragraph" w:styleId="Header">
    <w:name w:val="header"/>
    <w:basedOn w:val="Normal"/>
    <w:link w:val="HeaderChar"/>
    <w:unhideWhenUsed/>
    <w:rsid w:val="008327FA"/>
    <w:pPr>
      <w:tabs>
        <w:tab w:val="center" w:pos="4513"/>
        <w:tab w:val="right" w:pos="9026"/>
      </w:tabs>
      <w:spacing w:before="0" w:after="0"/>
    </w:pPr>
  </w:style>
  <w:style w:type="character" w:styleId="HeaderChar" w:customStyle="1">
    <w:name w:val="Header Char"/>
    <w:basedOn w:val="DefaultParagraphFont"/>
    <w:link w:val="Header"/>
    <w:rsid w:val="008327FA"/>
    <w:rPr>
      <w:color w:val="44494F" w:themeColor="text1" w:themeShade="BF"/>
      <w:sz w:val="23"/>
    </w:rPr>
  </w:style>
  <w:style w:type="paragraph" w:styleId="Footer">
    <w:name w:val="footer"/>
    <w:basedOn w:val="Normal"/>
    <w:link w:val="FooterChar"/>
    <w:unhideWhenUsed/>
    <w:rsid w:val="008327FA"/>
    <w:pPr>
      <w:tabs>
        <w:tab w:val="center" w:pos="4513"/>
        <w:tab w:val="right" w:pos="9026"/>
      </w:tabs>
      <w:spacing w:before="0" w:after="0"/>
    </w:pPr>
  </w:style>
  <w:style w:type="character" w:styleId="FooterChar" w:customStyle="1">
    <w:name w:val="Footer Char"/>
    <w:basedOn w:val="DefaultParagraphFont"/>
    <w:link w:val="Footer"/>
    <w:rsid w:val="008327FA"/>
    <w:rPr>
      <w:color w:val="44494F" w:themeColor="text1" w:themeShade="BF"/>
      <w:sz w:val="23"/>
    </w:rPr>
  </w:style>
  <w:style w:type="character" w:styleId="Hyperlink">
    <w:name w:val="Hyperlink"/>
    <w:basedOn w:val="DefaultParagraphFont"/>
    <w:rsid w:val="00DC4B09"/>
    <w:rPr>
      <w:color w:val="073D62" w:themeColor="hyperlink"/>
      <w:u w:val="single"/>
    </w:rPr>
  </w:style>
  <w:style w:type="character" w:styleId="FollowedHyperlink">
    <w:name w:val="FollowedHyperlink"/>
    <w:basedOn w:val="DefaultParagraphFont"/>
    <w:rsid w:val="009C2083"/>
    <w:rPr>
      <w:color w:val="522647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careersidekick.com/what-sets-you-apart/" TargetMode="Externa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gif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salna\AppData\Roaming\Microsoft\Templates\Career%20change%20checklist.dotx" TargetMode="External"/></Relationships>
</file>

<file path=word/theme/theme1.xml><?xml version="1.0" encoding="utf-8"?>
<a:theme xmlns:a="http://schemas.openxmlformats.org/drawingml/2006/main" name="Office Theme">
  <a:themeElements>
    <a:clrScheme name="Custom 296">
      <a:dk1>
        <a:srgbClr val="5B636B"/>
      </a:dk1>
      <a:lt1>
        <a:sysClr val="window" lastClr="FFFFFF"/>
      </a:lt1>
      <a:dk2>
        <a:srgbClr val="465C74"/>
      </a:dk2>
      <a:lt2>
        <a:srgbClr val="F0F0E0"/>
      </a:lt2>
      <a:accent1>
        <a:srgbClr val="0B3964"/>
      </a:accent1>
      <a:accent2>
        <a:srgbClr val="591642"/>
      </a:accent2>
      <a:accent3>
        <a:srgbClr val="7EA1B0"/>
      </a:accent3>
      <a:accent4>
        <a:srgbClr val="0A515D"/>
      </a:accent4>
      <a:accent5>
        <a:srgbClr val="797D7E"/>
      </a:accent5>
      <a:accent6>
        <a:srgbClr val="B2D4BD"/>
      </a:accent6>
      <a:hlink>
        <a:srgbClr val="073D62"/>
      </a:hlink>
      <a:folHlink>
        <a:srgbClr val="522647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EC805DA-6BF3-4C76-A2EC-14218D4FEB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12178C-2034-47D2-A2E2-1154081242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67E0B3-CA9F-423F-95BB-C2C5272F5BCD}">
  <ds:schemaRefs>
    <ds:schemaRef ds:uri="http://schemas.microsoft.com/office/2006/documentManagement/types"/>
    <ds:schemaRef ds:uri="http://schemas.microsoft.com/sharepoint/v3"/>
    <ds:schemaRef ds:uri="http://purl.org/dc/elements/1.1/"/>
    <ds:schemaRef ds:uri="http://schemas.openxmlformats.org/package/2006/metadata/core-properties"/>
    <ds:schemaRef ds:uri="http://purl.org/dc/terms/"/>
    <ds:schemaRef ds:uri="http://www.w3.org/XML/1998/namespace"/>
    <ds:schemaRef ds:uri="6dc4bcd6-49db-4c07-9060-8acfc67cef9f"/>
    <ds:schemaRef ds:uri="http://schemas.microsoft.com/office/2006/metadata/properties"/>
    <ds:schemaRef ds:uri="http://schemas.microsoft.com/office/infopath/2007/PartnerControls"/>
    <ds:schemaRef ds:uri="fb0879af-3eba-417a-a55a-ffe6dcd6ca77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Career change checklist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Smith Dias</lastModifiedBy>
  <revision>2</revision>
  <dcterms:created xsi:type="dcterms:W3CDTF">2025-01-20T17:15:00.0000000Z</dcterms:created>
  <dcterms:modified xsi:type="dcterms:W3CDTF">2025-02-14T21:53:54.7067626Z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